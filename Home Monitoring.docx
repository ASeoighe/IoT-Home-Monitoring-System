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DDA" w:rsidRDefault="00070341">
      <w:pPr>
        <w:pStyle w:val="Title"/>
      </w:pPr>
      <w:sdt>
        <w:sdtPr>
          <w:alias w:val="Title"/>
          <w:tag w:val=""/>
          <w:id w:val="726351117"/>
          <w:placeholder>
            <w:docPart w:val="B4731EF49A474AFDB280DF222B53651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B2EAB">
            <w:t>An Internet of Things</w:t>
          </w:r>
          <w:r w:rsidR="00EB2EAB">
            <w:br/>
            <w:t xml:space="preserve">Home Monitoring &amp; Control System      </w:t>
          </w:r>
          <w:r w:rsidR="00EB2EAB">
            <w:br/>
          </w:r>
        </w:sdtContent>
      </w:sdt>
    </w:p>
    <w:p w:rsidR="000A5DDA" w:rsidRDefault="00451ADE">
      <w:pPr>
        <w:pStyle w:val="Title2"/>
      </w:pPr>
      <w:r>
        <w:t>Aaron Scally Joyce</w:t>
      </w:r>
    </w:p>
    <w:p w:rsidR="00451ADE" w:rsidRDefault="00451ADE">
      <w:pPr>
        <w:pStyle w:val="Title2"/>
      </w:pPr>
      <w:r>
        <w:t>G00314077</w:t>
      </w:r>
    </w:p>
    <w:p w:rsidR="000A5DDA" w:rsidRDefault="00451ADE">
      <w:pPr>
        <w:pStyle w:val="Title2"/>
      </w:pPr>
      <w:r>
        <w:t>Supervisor:</w:t>
      </w:r>
    </w:p>
    <w:p w:rsidR="00406F7E" w:rsidRDefault="00E03A36" w:rsidP="00406F7E">
      <w:pPr>
        <w:pStyle w:val="Title2"/>
      </w:pPr>
      <w:r>
        <w:t>Michelle Lynch, Galway-Mayo Institute of Technology</w:t>
      </w:r>
    </w:p>
    <w:p w:rsidR="00406F7E" w:rsidRDefault="00406F7E" w:rsidP="00406F7E">
      <w:pPr>
        <w:pStyle w:val="Title2"/>
        <w:tabs>
          <w:tab w:val="left" w:pos="4092"/>
        </w:tabs>
      </w:pPr>
      <w:r>
        <w:rPr>
          <w:noProof/>
          <w:lang w:val="en-IE" w:eastAsia="en-IE"/>
        </w:rPr>
        <w:drawing>
          <wp:inline distT="0" distB="0" distL="0" distR="0">
            <wp:extent cx="2682240" cy="2012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 proje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3907" cy="2013503"/>
                    </a:xfrm>
                    <a:prstGeom prst="rect">
                      <a:avLst/>
                    </a:prstGeom>
                  </pic:spPr>
                </pic:pic>
              </a:graphicData>
            </a:graphic>
          </wp:inline>
        </w:drawing>
      </w:r>
    </w:p>
    <w:p w:rsidR="000A5DDA" w:rsidRDefault="00E03A36" w:rsidP="00406F7E">
      <w:pPr>
        <w:pStyle w:val="Title2"/>
        <w:tabs>
          <w:tab w:val="left" w:pos="4092"/>
        </w:tabs>
      </w:pPr>
      <w:r>
        <w:t>Course</w:t>
      </w:r>
    </w:p>
    <w:p w:rsidR="00E03A36" w:rsidRPr="00E03A36" w:rsidRDefault="00E03A36" w:rsidP="00E03A36">
      <w:pPr>
        <w:jc w:val="center"/>
      </w:pPr>
      <w:r>
        <w:t xml:space="preserve">Computer &amp; Electronic Engineering    </w:t>
      </w:r>
      <w:r>
        <w:tab/>
      </w:r>
    </w:p>
    <w:p w:rsidR="00EB2EAB" w:rsidRDefault="00EB2EAB" w:rsidP="00EB2EAB">
      <w:pPr>
        <w:pStyle w:val="SectionTitle"/>
        <w:rPr>
          <w:b/>
          <w:sz w:val="28"/>
          <w:szCs w:val="28"/>
        </w:rPr>
      </w:pPr>
      <w:r w:rsidRPr="00EB2EAB">
        <w:rPr>
          <w:b/>
          <w:sz w:val="28"/>
          <w:szCs w:val="28"/>
        </w:rPr>
        <w:lastRenderedPageBreak/>
        <w:t>Declaration</w:t>
      </w:r>
    </w:p>
    <w:p w:rsidR="00EB2EAB" w:rsidRPr="00EB2EAB" w:rsidRDefault="00EB2EAB" w:rsidP="00EB2EAB">
      <w:r>
        <w:t>This project is presented in partial fulfilment of the requirements for the degree of Bachelor of Engineering in Computer &amp; Electronic Engineering at Galway Mayo Institute of Technology. This project is my own work, except where otherwise accredited. Where the work of others has been used or incorporated during this project, this is acknowledged and referenced.</w:t>
      </w:r>
    </w:p>
    <w:p w:rsidR="00EB2EAB" w:rsidRDefault="00EB2EAB" w:rsidP="00EB2EAB">
      <w:pPr>
        <w:rPr>
          <w:rFonts w:asciiTheme="majorHAnsi" w:eastAsiaTheme="majorEastAsia" w:hAnsiTheme="majorHAnsi" w:cstheme="majorBidi"/>
        </w:rPr>
      </w:pPr>
      <w:r>
        <w:br w:type="page"/>
      </w:r>
    </w:p>
    <w:p w:rsidR="000A5DDA" w:rsidRPr="00E03A36" w:rsidRDefault="00E03A36">
      <w:pPr>
        <w:pStyle w:val="SectionTitle"/>
        <w:rPr>
          <w:u w:val="single"/>
        </w:rPr>
      </w:pPr>
      <w:r w:rsidRPr="00E03A36">
        <w:rPr>
          <w:u w:val="single"/>
        </w:rPr>
        <w:lastRenderedPageBreak/>
        <w:t>Acknowledgments</w:t>
      </w:r>
    </w:p>
    <w:p w:rsidR="000A5DDA" w:rsidRDefault="00E03A36" w:rsidP="00E03A36">
      <w:pPr>
        <w:pStyle w:val="NoSpacing"/>
        <w:spacing w:line="360" w:lineRule="auto"/>
      </w:pPr>
      <w:r>
        <w:t>Firstly I would like to start off by thanking anyone who has provided any kind of support throughout the progress of my 3</w:t>
      </w:r>
      <w:r w:rsidRPr="00E03A36">
        <w:rPr>
          <w:vertAlign w:val="superscript"/>
        </w:rPr>
        <w:t>rd</w:t>
      </w:r>
      <w:r>
        <w:t xml:space="preserve"> year project.</w:t>
      </w:r>
    </w:p>
    <w:p w:rsidR="00E03A36" w:rsidRDefault="00E03A36" w:rsidP="00E03A36">
      <w:pPr>
        <w:rPr>
          <w:rStyle w:val="Emphasis"/>
        </w:rPr>
      </w:pPr>
      <w:r>
        <w:rPr>
          <w:rStyle w:val="Emphasis"/>
        </w:rPr>
        <w:t>Project Supervisor: Michelle Lynch</w:t>
      </w:r>
    </w:p>
    <w:p w:rsidR="00E03A36" w:rsidRDefault="00E03A36" w:rsidP="00E03A36">
      <w:pPr>
        <w:rPr>
          <w:rStyle w:val="Emphasis"/>
        </w:rPr>
      </w:pPr>
      <w:r>
        <w:rPr>
          <w:rStyle w:val="Emphasis"/>
        </w:rPr>
        <w:br w:type="page"/>
      </w:r>
    </w:p>
    <w:p w:rsidR="000A5DDA" w:rsidRDefault="00E03A36" w:rsidP="00E03A36">
      <w:pPr>
        <w:pStyle w:val="TableFigure"/>
      </w:pPr>
      <w:r>
        <w:lastRenderedPageBreak/>
        <w:t>Table of Contents</w:t>
      </w:r>
    </w:p>
    <w:p w:rsidR="00E03A36" w:rsidRDefault="00184D79" w:rsidP="00E03A36">
      <w:pPr>
        <w:pStyle w:val="TableFigure"/>
        <w:numPr>
          <w:ilvl w:val="0"/>
          <w:numId w:val="12"/>
        </w:numPr>
      </w:pPr>
      <w:r>
        <w:t>Acknowledgements</w:t>
      </w:r>
      <w:r w:rsidR="00E03A36">
        <w:t>……………………………………………………………………..2</w:t>
      </w:r>
    </w:p>
    <w:p w:rsidR="00184D79" w:rsidRDefault="00184D79" w:rsidP="00E03A36">
      <w:pPr>
        <w:pStyle w:val="TableFigure"/>
        <w:numPr>
          <w:ilvl w:val="0"/>
          <w:numId w:val="12"/>
        </w:numPr>
      </w:pPr>
      <w:r>
        <w:t>Table of Contents……………………………………………………………………….3</w:t>
      </w:r>
    </w:p>
    <w:p w:rsidR="00184D79" w:rsidRDefault="00184D79" w:rsidP="00E03A36">
      <w:pPr>
        <w:pStyle w:val="TableFigure"/>
        <w:numPr>
          <w:ilvl w:val="0"/>
          <w:numId w:val="12"/>
        </w:numPr>
      </w:pPr>
      <w:r>
        <w:t>Summary………………………………………………………………………………..4</w:t>
      </w:r>
    </w:p>
    <w:p w:rsidR="00184D79" w:rsidRDefault="00184D79" w:rsidP="00E03A36">
      <w:pPr>
        <w:pStyle w:val="TableFigure"/>
        <w:numPr>
          <w:ilvl w:val="0"/>
          <w:numId w:val="12"/>
        </w:numPr>
      </w:pPr>
      <w:r>
        <w:t>Introduction……………………………………………………………………………..5</w:t>
      </w:r>
    </w:p>
    <w:p w:rsidR="0021183C" w:rsidRDefault="0021183C" w:rsidP="0021183C">
      <w:pPr>
        <w:pStyle w:val="TableFigure"/>
        <w:numPr>
          <w:ilvl w:val="0"/>
          <w:numId w:val="12"/>
        </w:numPr>
      </w:pPr>
      <w:r>
        <w:t>Hardware Description…………………………………………………………………..6</w:t>
      </w:r>
    </w:p>
    <w:p w:rsidR="0021183C" w:rsidRDefault="0021183C" w:rsidP="0021183C">
      <w:pPr>
        <w:pStyle w:val="TableFigure"/>
        <w:numPr>
          <w:ilvl w:val="1"/>
          <w:numId w:val="12"/>
        </w:numPr>
      </w:pPr>
      <w:r>
        <w:t>.</w:t>
      </w:r>
      <w:r w:rsidR="009A2FD8">
        <w:t>Intel Galileo Development board</w:t>
      </w:r>
    </w:p>
    <w:p w:rsidR="0021183C" w:rsidRDefault="009A2FD8" w:rsidP="0021183C">
      <w:pPr>
        <w:pStyle w:val="TableFigure"/>
        <w:numPr>
          <w:ilvl w:val="1"/>
          <w:numId w:val="12"/>
        </w:numPr>
      </w:pPr>
      <w:r>
        <w:t xml:space="preserve">Lights &amp; Relays </w:t>
      </w:r>
    </w:p>
    <w:p w:rsidR="0021183C" w:rsidRDefault="009A2FD8" w:rsidP="0021183C">
      <w:pPr>
        <w:pStyle w:val="TableFigure"/>
        <w:numPr>
          <w:ilvl w:val="1"/>
          <w:numId w:val="12"/>
        </w:numPr>
      </w:pPr>
      <w:r>
        <w:t>GSM modem</w:t>
      </w:r>
    </w:p>
    <w:p w:rsidR="009A2FD8" w:rsidRDefault="009A2FD8" w:rsidP="0021183C">
      <w:pPr>
        <w:pStyle w:val="TableFigure"/>
        <w:numPr>
          <w:ilvl w:val="1"/>
          <w:numId w:val="12"/>
        </w:numPr>
      </w:pPr>
      <w:r>
        <w:t xml:space="preserve">Reed Switch </w:t>
      </w:r>
    </w:p>
    <w:p w:rsidR="009A2FD8" w:rsidRDefault="009A2FD8" w:rsidP="0021183C">
      <w:pPr>
        <w:pStyle w:val="TableFigure"/>
        <w:numPr>
          <w:ilvl w:val="1"/>
          <w:numId w:val="12"/>
        </w:numPr>
      </w:pPr>
      <w:r>
        <w:t>L.D.R</w:t>
      </w:r>
    </w:p>
    <w:p w:rsidR="0021183C" w:rsidRDefault="0021183C" w:rsidP="0021183C">
      <w:pPr>
        <w:pStyle w:val="TableFigure"/>
        <w:numPr>
          <w:ilvl w:val="0"/>
          <w:numId w:val="12"/>
        </w:numPr>
      </w:pPr>
      <w:r>
        <w:t>Software Description…….……………………………………………………….........7</w:t>
      </w:r>
    </w:p>
    <w:p w:rsidR="0021183C" w:rsidRDefault="0036601B" w:rsidP="0021183C">
      <w:pPr>
        <w:pStyle w:val="TableFigure"/>
        <w:numPr>
          <w:ilvl w:val="1"/>
          <w:numId w:val="12"/>
        </w:numPr>
      </w:pPr>
      <w:r>
        <w:t>C / C++</w:t>
      </w:r>
    </w:p>
    <w:p w:rsidR="0021183C" w:rsidRDefault="0036601B" w:rsidP="0021183C">
      <w:pPr>
        <w:pStyle w:val="TableFigure"/>
        <w:numPr>
          <w:ilvl w:val="1"/>
          <w:numId w:val="12"/>
        </w:numPr>
      </w:pPr>
      <w:proofErr w:type="spellStart"/>
      <w:r>
        <w:t>xHTML</w:t>
      </w:r>
      <w:proofErr w:type="spellEnd"/>
    </w:p>
    <w:p w:rsidR="0021183C" w:rsidRDefault="0036601B" w:rsidP="0021183C">
      <w:pPr>
        <w:pStyle w:val="TableFigure"/>
        <w:numPr>
          <w:ilvl w:val="1"/>
          <w:numId w:val="12"/>
        </w:numPr>
      </w:pPr>
      <w:r>
        <w:t>AT Commands</w:t>
      </w:r>
    </w:p>
    <w:p w:rsidR="00184D79" w:rsidRDefault="00184D79" w:rsidP="00184D79">
      <w:pPr>
        <w:pStyle w:val="TableFigure"/>
        <w:numPr>
          <w:ilvl w:val="0"/>
          <w:numId w:val="12"/>
        </w:numPr>
      </w:pPr>
      <w:r>
        <w:t>Conclusion……………………………………………………………………………...8</w:t>
      </w:r>
    </w:p>
    <w:p w:rsidR="00184D79" w:rsidRDefault="00184D79" w:rsidP="00184D79">
      <w:pPr>
        <w:pStyle w:val="TableFigure"/>
        <w:ind w:left="720"/>
      </w:pPr>
    </w:p>
    <w:p w:rsidR="00184D79" w:rsidRDefault="00184D79" w:rsidP="00184D79">
      <w:pPr>
        <w:pStyle w:val="TableFigure"/>
        <w:ind w:left="720"/>
      </w:pPr>
    </w:p>
    <w:p w:rsidR="00E03A36" w:rsidRPr="00E03A36" w:rsidRDefault="00E03A36" w:rsidP="00E03A36">
      <w:pPr>
        <w:pStyle w:val="TableFigure"/>
      </w:pPr>
    </w:p>
    <w:p w:rsidR="000A5DDA" w:rsidRDefault="00070341">
      <w:pPr>
        <w:pStyle w:val="SectionTitle"/>
      </w:pPr>
      <w:sdt>
        <w:sdtPr>
          <w:rPr>
            <w:b/>
            <w:sz w:val="28"/>
            <w:szCs w:val="28"/>
          </w:rPr>
          <w:alias w:val="Title"/>
          <w:tag w:val=""/>
          <w:id w:val="984196707"/>
          <w:placeholder>
            <w:docPart w:val="B4731EF49A474AFDB280DF222B53651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06F7E">
            <w:rPr>
              <w:b/>
              <w:sz w:val="28"/>
              <w:szCs w:val="28"/>
              <w:lang w:val="en-IE"/>
            </w:rPr>
            <w:t>An Internet of Things</w:t>
          </w:r>
          <w:r w:rsidR="00406F7E">
            <w:rPr>
              <w:b/>
              <w:sz w:val="28"/>
              <w:szCs w:val="28"/>
              <w:lang w:val="en-IE"/>
            </w:rPr>
            <w:br/>
            <w:t xml:space="preserve">Home Monitoring &amp; Control System      </w:t>
          </w:r>
          <w:r w:rsidR="00406F7E">
            <w:rPr>
              <w:b/>
              <w:sz w:val="28"/>
              <w:szCs w:val="28"/>
              <w:lang w:val="en-IE"/>
            </w:rPr>
            <w:br/>
          </w:r>
        </w:sdtContent>
      </w:sdt>
    </w:p>
    <w:p w:rsidR="000A5DDA" w:rsidRDefault="00337CBA" w:rsidP="00184D79">
      <w:pPr>
        <w:ind w:left="720" w:firstLine="0"/>
      </w:pPr>
      <w:r>
        <w:t>This report summaris</w:t>
      </w:r>
      <w:r w:rsidR="00184D79">
        <w:t>es the 3</w:t>
      </w:r>
      <w:r w:rsidR="00184D79" w:rsidRPr="00184D79">
        <w:rPr>
          <w:vertAlign w:val="superscript"/>
        </w:rPr>
        <w:t>rd</w:t>
      </w:r>
      <w:r w:rsidR="00184D79">
        <w:t xml:space="preserve"> Year project of G.M.I.T Computer Electronic Engineering Student Aaron</w:t>
      </w:r>
      <w:r w:rsidR="00235BB5">
        <w:t xml:space="preserve"> Scally</w:t>
      </w:r>
      <w:r w:rsidR="00184D79">
        <w:t xml:space="preserve"> Joyce. T</w:t>
      </w:r>
      <w:r>
        <w:t>he project was inspired by the r</w:t>
      </w:r>
      <w:r w:rsidR="00184D79">
        <w:t>apidly expanding interest in the internet of things technolo</w:t>
      </w:r>
      <w:r>
        <w:t>gy. It is p</w:t>
      </w:r>
      <w:r w:rsidR="00184D79">
        <w:t>resented by a model house incorporating florescent house bulbs and communication tech</w:t>
      </w:r>
      <w:r>
        <w:t>nology such as Ethernet and GSM, interfacing with an Intel Galileo development platform.</w:t>
      </w:r>
    </w:p>
    <w:p w:rsidR="00184D79" w:rsidRDefault="00337CBA" w:rsidP="00184D79">
      <w:pPr>
        <w:ind w:left="720" w:firstLine="0"/>
      </w:pPr>
      <w:r>
        <w:t>The u</w:t>
      </w:r>
      <w:r w:rsidR="00184D79">
        <w:t xml:space="preserve">ser of this project can control </w:t>
      </w:r>
      <w:r>
        <w:t xml:space="preserve">and monitor </w:t>
      </w:r>
      <w:r w:rsidR="00184D79">
        <w:t>the state of lights</w:t>
      </w:r>
      <w:r>
        <w:t xml:space="preserve"> in the house.</w:t>
      </w:r>
      <w:r w:rsidR="00184D79">
        <w:t xml:space="preserve"> </w:t>
      </w:r>
    </w:p>
    <w:p w:rsidR="00337CBA" w:rsidRDefault="00337CBA" w:rsidP="00184D79">
      <w:pPr>
        <w:ind w:left="720" w:firstLine="0"/>
      </w:pPr>
      <w:r>
        <w:t>The project also utilizes P.I.R Sensors to monitor movement within the house whilst the owner is away and will notify user by text message if they’re triggered.</w:t>
      </w:r>
    </w:p>
    <w:p w:rsidR="00AE7270" w:rsidRDefault="00AE7270" w:rsidP="002B255E">
      <w:pPr>
        <w:ind w:left="720" w:firstLine="0"/>
      </w:pPr>
      <w:r>
        <w:t xml:space="preserve">The Galileo is acting as a server sending a webpage to a client using </w:t>
      </w:r>
      <w:r w:rsidR="00EB1BC0">
        <w:t xml:space="preserve">the </w:t>
      </w:r>
      <w:proofErr w:type="spellStart"/>
      <w:r w:rsidR="002B255E">
        <w:t>xHTML</w:t>
      </w:r>
      <w:proofErr w:type="spellEnd"/>
      <w:r w:rsidR="002B255E">
        <w:t xml:space="preserve"> language </w:t>
      </w:r>
      <w:r>
        <w:t>where the user can then control light states and monitor the house temperature.</w:t>
      </w:r>
    </w:p>
    <w:p w:rsidR="002B255E" w:rsidRDefault="002B255E" w:rsidP="002B255E">
      <w:pPr>
        <w:ind w:left="720" w:firstLine="0"/>
      </w:pPr>
      <w:r>
        <w:t xml:space="preserve">Another feature is </w:t>
      </w:r>
      <w:r w:rsidR="00F33EFC">
        <w:t xml:space="preserve">the </w:t>
      </w:r>
      <w:r>
        <w:t>magnetic reed switches</w:t>
      </w:r>
      <w:r w:rsidR="00F33EFC">
        <w:t xml:space="preserve"> which are mounted to the door to notify user if the door has been opened</w:t>
      </w:r>
      <w:r>
        <w:t>.</w:t>
      </w:r>
      <w:r w:rsidR="00F152D7">
        <w:t xml:space="preserve"> I’ve achieved my main goal which was to make a fully functional and operational home control and monitoring system utilising text message and internet.</w:t>
      </w:r>
    </w:p>
    <w:p w:rsidR="00337CBA" w:rsidRDefault="00337CBA" w:rsidP="00184D79">
      <w:pPr>
        <w:ind w:left="720" w:firstLine="0"/>
      </w:pPr>
    </w:p>
    <w:p w:rsidR="00184D79" w:rsidRDefault="00184D79" w:rsidP="00184D79">
      <w:pPr>
        <w:ind w:left="720" w:firstLine="0"/>
      </w:pPr>
    </w:p>
    <w:p w:rsidR="00184D79" w:rsidRDefault="00184D79" w:rsidP="00184D79">
      <w:pPr>
        <w:ind w:left="720" w:firstLine="0"/>
      </w:pPr>
    </w:p>
    <w:p w:rsidR="00184D79" w:rsidRDefault="00184D79" w:rsidP="00184D79">
      <w:pPr>
        <w:ind w:left="720" w:firstLine="0"/>
      </w:pPr>
    </w:p>
    <w:p w:rsidR="000A5DDA" w:rsidRPr="009A2FD8" w:rsidRDefault="00184D79" w:rsidP="009A2FD8">
      <w:pPr>
        <w:pStyle w:val="SectionTitle"/>
        <w:rPr>
          <w:b/>
          <w:sz w:val="28"/>
          <w:szCs w:val="28"/>
        </w:rPr>
      </w:pPr>
      <w:r w:rsidRPr="009A2FD8">
        <w:rPr>
          <w:b/>
          <w:sz w:val="28"/>
          <w:szCs w:val="28"/>
        </w:rPr>
        <w:lastRenderedPageBreak/>
        <w:t>Introduction</w:t>
      </w:r>
    </w:p>
    <w:p w:rsidR="00A8720D" w:rsidRDefault="00727804" w:rsidP="009F5F61">
      <w:pPr>
        <w:ind w:firstLine="0"/>
      </w:pPr>
      <w:r>
        <w:t xml:space="preserve">This project is based on the idea of the </w:t>
      </w:r>
      <w:r w:rsidR="009F5F61">
        <w:t>Internet of T</w:t>
      </w:r>
      <w:r>
        <w:t>hings</w:t>
      </w:r>
      <w:r w:rsidR="009F5F61">
        <w:t xml:space="preserve">. Things that are usually separate house hold things can easily be controlled all at once from anywhere in the world. </w:t>
      </w:r>
      <w:r w:rsidR="00F41166" w:rsidRPr="00F41166">
        <w:t>Simply put, this is the concept of basically connecting any device with an on and off switch to the Internet (and/or to each other). This includes everything fro</w:t>
      </w:r>
      <w:r w:rsidR="00F41166">
        <w:t xml:space="preserve">m </w:t>
      </w:r>
      <w:r w:rsidR="00965EC7">
        <w:t>cell phones</w:t>
      </w:r>
      <w:r w:rsidR="00F41166">
        <w:t xml:space="preserve">, washing machines </w:t>
      </w:r>
      <w:r w:rsidR="00F41166" w:rsidRPr="00F41166">
        <w:t>and almost anything else you can think of.</w:t>
      </w:r>
      <w:r w:rsidR="00F41166">
        <w:t xml:space="preserve"> I demonstrate this with a s</w:t>
      </w:r>
      <w:r w:rsidR="009F5F61">
        <w:t xml:space="preserve">mall basic model of a house and household bulbs to </w:t>
      </w:r>
      <w:r w:rsidR="00F33EFC">
        <w:t>show</w:t>
      </w:r>
      <w:r w:rsidR="009F5F61">
        <w:t xml:space="preserve"> the</w:t>
      </w:r>
      <w:r w:rsidR="00F33EFC">
        <w:t xml:space="preserve"> projects</w:t>
      </w:r>
      <w:r w:rsidR="009F5F61">
        <w:t xml:space="preserve"> ability to control things within the house by internet or </w:t>
      </w:r>
      <w:r w:rsidR="00F33EFC">
        <w:t>G.S.M.</w:t>
      </w:r>
    </w:p>
    <w:p w:rsidR="00F33EFC" w:rsidRDefault="00F33EFC" w:rsidP="00F33EFC">
      <w:pPr>
        <w:pStyle w:val="Heading1"/>
      </w:pPr>
    </w:p>
    <w:p w:rsidR="00F33EFC" w:rsidRDefault="00F33EFC" w:rsidP="00F33EFC">
      <w:pPr>
        <w:pStyle w:val="Heading1"/>
      </w:pPr>
    </w:p>
    <w:p w:rsidR="00F33EFC" w:rsidRPr="009A2FD8" w:rsidRDefault="00F33EFC" w:rsidP="009A2FD8">
      <w:pPr>
        <w:pStyle w:val="SectionTitle"/>
        <w:rPr>
          <w:b/>
          <w:sz w:val="28"/>
          <w:szCs w:val="28"/>
        </w:rPr>
      </w:pPr>
      <w:r w:rsidRPr="009A2FD8">
        <w:rPr>
          <w:b/>
          <w:sz w:val="28"/>
          <w:szCs w:val="28"/>
        </w:rPr>
        <w:lastRenderedPageBreak/>
        <w:t>Hardware Description</w:t>
      </w:r>
    </w:p>
    <w:p w:rsidR="00F33EFC" w:rsidRDefault="00F33EFC" w:rsidP="00F33EFC">
      <w:r>
        <w:t>My hardware is made up of the Intel Galileo Gen 2 development board because of its great ability to be implemented with Ethernet or Wi-Fi capabilities</w:t>
      </w:r>
      <w:r w:rsidR="002C66AB">
        <w:t xml:space="preserve"> by its on board 100Mbps Ethernet port or its mini PCI-E port on the bottom of the board it also</w:t>
      </w:r>
      <w:r>
        <w:t xml:space="preserve"> uses an Intel Quark SOC x1000 CPU which is clocked </w:t>
      </w:r>
      <w:r w:rsidR="002C66AB">
        <w:t>at</w:t>
      </w:r>
      <w:r>
        <w:t xml:space="preserve"> 400Mhz and 256Mb of DDR3 Ram which makes this more than </w:t>
      </w:r>
      <w:r w:rsidR="002C66AB">
        <w:t>capable</w:t>
      </w:r>
      <w:r>
        <w:t xml:space="preserve"> </w:t>
      </w:r>
      <w:r w:rsidR="002C66AB">
        <w:t>for the task at hand. The Intel Galileo runs a Linux image booted from the SD card slot which allows full Ethernet capabilities, and uses the Arduino header pins for its analogue and digital I/O.</w:t>
      </w:r>
    </w:p>
    <w:p w:rsidR="002C66AB" w:rsidRDefault="002C66AB" w:rsidP="00F33EFC">
      <w:r>
        <w:t xml:space="preserve">For the light control, which could easily be replaced with any appliance of your choice, I used relays. For this project more specifically I intended to build my own relay board but with concerns for safety, working with mains electricity operating at 230V AC I chose to scrap my </w:t>
      </w:r>
      <w:proofErr w:type="spellStart"/>
      <w:r>
        <w:t>protoboard</w:t>
      </w:r>
      <w:proofErr w:type="spellEnd"/>
      <w:r>
        <w:t xml:space="preserve"> version and opt for a more robust factory made 8 channel relay board. The board </w:t>
      </w:r>
      <w:r w:rsidR="00FF1B98">
        <w:t xml:space="preserve">comes from a reliable big manufacturer </w:t>
      </w:r>
      <w:r>
        <w:t xml:space="preserve">so I had no fears of safety standards and being </w:t>
      </w:r>
      <w:r w:rsidR="00FF1B98">
        <w:t>compatible</w:t>
      </w:r>
      <w:r>
        <w:t xml:space="preserve"> with the same frequency and voltage used here in Ireland. The </w:t>
      </w:r>
      <w:r w:rsidR="00FF1B98">
        <w:t xml:space="preserve">relay board consists of 8 relays in a row, each has its own signal pin which closes the normally open relay when a low logic signal is received. The signal side of the board connected to the Galileo is protected by Photo couplers preventing if in worst case scenario the high voltage manages to come back through the relay board will be stopped from reaching the </w:t>
      </w:r>
      <w:r w:rsidR="001F4B7F">
        <w:t>Intel</w:t>
      </w:r>
      <w:r w:rsidR="00FF1B98">
        <w:t xml:space="preserve"> Galileo by the photo couplers.</w:t>
      </w:r>
    </w:p>
    <w:p w:rsidR="001F4B7F" w:rsidRDefault="00946FC9" w:rsidP="00F152D7">
      <w:r>
        <w:t>A</w:t>
      </w:r>
      <w:r w:rsidR="001F4B7F">
        <w:t xml:space="preserve"> GSM shield developed with the mobile company Telefonica </w:t>
      </w:r>
      <w:r>
        <w:t>for use</w:t>
      </w:r>
      <w:r w:rsidR="001F4B7F">
        <w:t xml:space="preserve"> with the Arduino</w:t>
      </w:r>
      <w:r>
        <w:t xml:space="preserve"> was used to allow SMS communication</w:t>
      </w:r>
      <w:r w:rsidR="001F4B7F">
        <w:t xml:space="preserve">. Since the </w:t>
      </w:r>
      <w:r>
        <w:t>Galileo</w:t>
      </w:r>
      <w:r w:rsidR="001F4B7F">
        <w:t xml:space="preserve"> uses the same </w:t>
      </w:r>
      <w:r>
        <w:t>Arduino</w:t>
      </w:r>
      <w:r w:rsidR="001F4B7F">
        <w:t xml:space="preserve"> header layout it was </w:t>
      </w:r>
      <w:r>
        <w:t>compatible</w:t>
      </w:r>
      <w:r w:rsidR="001F4B7F">
        <w:t xml:space="preserve"> with the </w:t>
      </w:r>
      <w:r>
        <w:t>Galileo</w:t>
      </w:r>
      <w:r w:rsidR="001F4B7F">
        <w:t xml:space="preserve"> but was not useable with the Arduino libraries so I had to use AT commands to communicate with the GSM shield. To </w:t>
      </w:r>
      <w:r>
        <w:t>utilise the AT</w:t>
      </w:r>
      <w:r w:rsidR="001F4B7F">
        <w:t xml:space="preserve"> commands I sent them</w:t>
      </w:r>
      <w:r w:rsidR="00F152D7">
        <w:t xml:space="preserve"> </w:t>
      </w:r>
      <w:r w:rsidR="00F152D7">
        <w:lastRenderedPageBreak/>
        <w:t>through</w:t>
      </w:r>
      <w:r w:rsidR="001F4B7F">
        <w:t xml:space="preserve"> the Seral1 on the Arduino </w:t>
      </w:r>
      <w:r>
        <w:t xml:space="preserve">IDE and connected the Galileo’s serial </w:t>
      </w:r>
      <w:proofErr w:type="spellStart"/>
      <w:proofErr w:type="gramStart"/>
      <w:r>
        <w:t>tx</w:t>
      </w:r>
      <w:proofErr w:type="spellEnd"/>
      <w:proofErr w:type="gramEnd"/>
      <w:r>
        <w:t xml:space="preserve"> and </w:t>
      </w:r>
      <w:proofErr w:type="spellStart"/>
      <w:r>
        <w:t>rx</w:t>
      </w:r>
      <w:proofErr w:type="spellEnd"/>
      <w:r>
        <w:t xml:space="preserve"> (pin 0 and 1) to the gsm shields </w:t>
      </w:r>
      <w:proofErr w:type="spellStart"/>
      <w:r>
        <w:t>tx</w:t>
      </w:r>
      <w:proofErr w:type="spellEnd"/>
      <w:r>
        <w:t xml:space="preserve"> and </w:t>
      </w:r>
      <w:proofErr w:type="spellStart"/>
      <w:r>
        <w:t>rx</w:t>
      </w:r>
      <w:proofErr w:type="spellEnd"/>
      <w:r>
        <w:t xml:space="preserve"> (pin 2 and 3). </w:t>
      </w:r>
    </w:p>
    <w:p w:rsidR="00946FC9" w:rsidRDefault="00946FC9" w:rsidP="00F33EFC">
      <w:r>
        <w:t>I use a reed switch which is a switch activated or deactivated with the presence of a magnet. I use tis to allow the board to tell when a door or window has been opened and send a text accordingly. How it works is by two metal leaves inside a glass casing. The two leafs of metal are pulled together with the presence of a magnet and away when the magnet leaves breaking the connection to the I/O pin.</w:t>
      </w:r>
    </w:p>
    <w:p w:rsidR="00946FC9" w:rsidRDefault="00946FC9" w:rsidP="00F33EFC">
      <w:r>
        <w:t>For the back door light I use a light dependant resistor (L.D.R) to allow the board to determine how bright or dark it is outside. When the light level falls below a certain threshold set by me</w:t>
      </w:r>
      <w:r w:rsidR="009A2FD8">
        <w:t>, the light at the back door w</w:t>
      </w:r>
      <w:r>
        <w:t>ill then be activated.</w:t>
      </w:r>
    </w:p>
    <w:p w:rsidR="00F152D7" w:rsidRDefault="00F152D7" w:rsidP="00F33EFC">
      <w:r>
        <w:t>For monitoring temperature I use the LM35 sensor which gives the house temperature and will then be displayed on the webpage for the user to see.</w:t>
      </w:r>
    </w:p>
    <w:p w:rsidR="009A2FD8" w:rsidRDefault="009A2FD8" w:rsidP="00F33EFC"/>
    <w:p w:rsidR="00946FC9" w:rsidRDefault="00946FC9" w:rsidP="00F33EFC"/>
    <w:p w:rsidR="002C66AB" w:rsidRPr="00F33EFC" w:rsidRDefault="002C66AB" w:rsidP="00F33EFC"/>
    <w:p w:rsidR="00AE7270" w:rsidRPr="009A2FD8" w:rsidRDefault="00AE7270" w:rsidP="009A2FD8"/>
    <w:sdt>
      <w:sdtPr>
        <w:rPr>
          <w:b w:val="0"/>
          <w:bCs w:val="0"/>
        </w:rPr>
        <w:id w:val="-573587230"/>
        <w:bibliography/>
      </w:sdtPr>
      <w:sdtEndPr>
        <w:rPr>
          <w:b/>
          <w:sz w:val="28"/>
          <w:szCs w:val="28"/>
        </w:rPr>
      </w:sdtEndPr>
      <w:sdtContent>
        <w:p w:rsidR="009A2FD8" w:rsidRDefault="009A2FD8" w:rsidP="009A2FD8">
          <w:pPr>
            <w:pStyle w:val="Heading1"/>
          </w:pPr>
        </w:p>
        <w:p w:rsidR="009A2FD8" w:rsidRDefault="009A2FD8" w:rsidP="009A2FD8">
          <w:pPr>
            <w:pStyle w:val="SectionTitle"/>
            <w:rPr>
              <w:b/>
              <w:sz w:val="28"/>
              <w:szCs w:val="28"/>
            </w:rPr>
          </w:pPr>
          <w:r w:rsidRPr="009A2FD8">
            <w:rPr>
              <w:b/>
              <w:sz w:val="28"/>
              <w:szCs w:val="28"/>
            </w:rPr>
            <w:lastRenderedPageBreak/>
            <w:t xml:space="preserve">Software Description </w:t>
          </w:r>
        </w:p>
        <w:p w:rsidR="009A2FD8" w:rsidRDefault="009A2FD8" w:rsidP="009A2FD8">
          <w:r>
            <w:t xml:space="preserve">The software I used was C / C++ through the Arduino IDE, </w:t>
          </w:r>
          <w:proofErr w:type="spellStart"/>
          <w:r>
            <w:t>xHTML</w:t>
          </w:r>
          <w:proofErr w:type="spellEnd"/>
          <w:r>
            <w:t xml:space="preserve"> for the website and originally some CSS for the webpage stylesheet which I later removed to neaten up the code and it was causing errors within the Arduino IDE.</w:t>
          </w:r>
        </w:p>
        <w:p w:rsidR="009A2FD8" w:rsidRDefault="009A2FD8" w:rsidP="009A2FD8">
          <w:r>
            <w:t xml:space="preserve">The main part of the project would be based on C / C++ with the Intl Galileo doing all the monitoring of the states, sensors and light control. Form me this was enjoyable to write from my 2 / 3 years’ experience writing C. </w:t>
          </w:r>
          <w:r w:rsidR="00AC56C9">
            <w:t>I didn’t have much errors or difficulties when writing, and when I did I wasn’t too long getting through them. From this project I would say it has helped improve my understanding of code and my writing skill has come up a level.</w:t>
          </w:r>
        </w:p>
        <w:p w:rsidR="00AC56C9" w:rsidRDefault="0036601B" w:rsidP="009A2FD8">
          <w:r>
            <w:t>The</w:t>
          </w:r>
          <w:r w:rsidR="00AC56C9">
            <w:t xml:space="preserve"> webpage was probably </w:t>
          </w:r>
          <w:r>
            <w:t>the most</w:t>
          </w:r>
          <w:r w:rsidR="00AC56C9">
            <w:t xml:space="preserve"> confusing aspect to it as I’ve had no previous knowledge or experience with html of any </w:t>
          </w:r>
          <w:r>
            <w:t>kind so</w:t>
          </w:r>
          <w:r w:rsidR="00AC56C9">
            <w:t xml:space="preserve"> after some research I decided to write the webpage in </w:t>
          </w:r>
          <w:proofErr w:type="spellStart"/>
          <w:r w:rsidR="00AC56C9">
            <w:t>xHTML</w:t>
          </w:r>
          <w:proofErr w:type="spellEnd"/>
          <w:r w:rsidR="00AC56C9">
            <w:t xml:space="preserve"> because of its ability to </w:t>
          </w:r>
          <w:r>
            <w:t>work with</w:t>
          </w:r>
          <w:r w:rsidR="00AC56C9">
            <w:t xml:space="preserve"> a wide range of devices and operating systems as well as mobile. I also chose it because it’s modern and not outdated. This was probably the most time consuming aspect of the project trying to teach myself a new language but I feel I picked it up pretty quick with the help of forums and books.</w:t>
          </w:r>
        </w:p>
        <w:p w:rsidR="00AC56C9" w:rsidRPr="009A2FD8" w:rsidRDefault="00AC56C9" w:rsidP="009A2FD8">
          <w:r>
            <w:t xml:space="preserve">For gsm like stated earlier I had to use AT commands. AT is short for “Attention”. Each command sent begins with the letters “AT” </w:t>
          </w:r>
          <w:r w:rsidR="0036601B">
            <w:t>they’re</w:t>
          </w:r>
          <w:r>
            <w:t xml:space="preserve"> used for controlling and communi</w:t>
          </w:r>
          <w:r w:rsidR="0036601B">
            <w:t>cating with modems of all kinds. Luckily there was a lot of resources online which helped me with the different types of AT errors and commands I needed. It also helped broaden my knowledge of how GSM works.</w:t>
          </w:r>
        </w:p>
        <w:p w:rsidR="0064687D" w:rsidRPr="0064687D" w:rsidRDefault="00A8720D" w:rsidP="009A2FD8">
          <w:pPr>
            <w:pStyle w:val="SectionTitle"/>
            <w:rPr>
              <w:b/>
              <w:sz w:val="28"/>
              <w:szCs w:val="28"/>
            </w:rPr>
          </w:pPr>
          <w:r w:rsidRPr="0064687D">
            <w:rPr>
              <w:b/>
              <w:sz w:val="28"/>
              <w:szCs w:val="28"/>
            </w:rPr>
            <w:lastRenderedPageBreak/>
            <w:t>Block diagram of the project:</w:t>
          </w:r>
        </w:p>
        <w:p w:rsidR="0064687D" w:rsidRDefault="0064687D" w:rsidP="0064687D">
          <w:r>
            <w:rPr>
              <w:noProof/>
              <w:lang w:val="en-IE" w:eastAsia="en-IE"/>
            </w:rPr>
            <w:drawing>
              <wp:inline distT="0" distB="0" distL="0" distR="0" wp14:anchorId="5C33449D" wp14:editId="35DC23B6">
                <wp:extent cx="5943600" cy="646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61125"/>
                        </a:xfrm>
                        <a:prstGeom prst="rect">
                          <a:avLst/>
                        </a:prstGeom>
                      </pic:spPr>
                    </pic:pic>
                  </a:graphicData>
                </a:graphic>
              </wp:inline>
            </w:drawing>
          </w:r>
        </w:p>
        <w:p w:rsidR="0064687D" w:rsidRDefault="0064687D" w:rsidP="0064687D">
          <w:pPr>
            <w:pStyle w:val="SectionTitle"/>
            <w:rPr>
              <w:b/>
            </w:rPr>
          </w:pPr>
          <w:r>
            <w:rPr>
              <w:noProof/>
              <w:lang w:val="en-IE" w:eastAsia="en-IE"/>
            </w:rPr>
            <w:lastRenderedPageBreak/>
            <w:drawing>
              <wp:inline distT="0" distB="0" distL="0" distR="0" wp14:anchorId="69351653" wp14:editId="34A65BEC">
                <wp:extent cx="4495800" cy="806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 Flow Chart.png"/>
                        <pic:cNvPicPr/>
                      </pic:nvPicPr>
                      <pic:blipFill>
                        <a:blip r:embed="rId14">
                          <a:extLst>
                            <a:ext uri="{28A0092B-C50C-407E-A947-70E740481C1C}">
                              <a14:useLocalDpi xmlns:a14="http://schemas.microsoft.com/office/drawing/2010/main" val="0"/>
                            </a:ext>
                          </a:extLst>
                        </a:blip>
                        <a:stretch>
                          <a:fillRect/>
                        </a:stretch>
                      </pic:blipFill>
                      <pic:spPr>
                        <a:xfrm>
                          <a:off x="0" y="0"/>
                          <a:ext cx="4498032" cy="8065963"/>
                        </a:xfrm>
                        <a:prstGeom prst="rect">
                          <a:avLst/>
                        </a:prstGeom>
                      </pic:spPr>
                    </pic:pic>
                  </a:graphicData>
                </a:graphic>
              </wp:inline>
            </w:drawing>
          </w:r>
        </w:p>
        <w:p w:rsidR="0064687D" w:rsidRDefault="007F7ED8" w:rsidP="0064687D">
          <w:pPr>
            <w:pStyle w:val="SectionTitle"/>
            <w:rPr>
              <w:b/>
              <w:sz w:val="28"/>
              <w:szCs w:val="28"/>
            </w:rPr>
          </w:pPr>
          <w:r>
            <w:rPr>
              <w:b/>
              <w:sz w:val="28"/>
              <w:szCs w:val="28"/>
            </w:rPr>
            <w:lastRenderedPageBreak/>
            <w:t>Schematics</w:t>
          </w:r>
        </w:p>
        <w:p w:rsidR="007F7ED8" w:rsidRPr="007F7ED8" w:rsidRDefault="007F7ED8" w:rsidP="007F7ED8">
          <w:r>
            <w:t>L.D.R</w:t>
          </w:r>
        </w:p>
        <w:p w:rsidR="007F7ED8" w:rsidRPr="007F7ED8" w:rsidRDefault="00070341" w:rsidP="007F7E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184pt">
                <v:imagedata r:id="rId15" o:title="LDR Schematic"/>
              </v:shape>
            </w:pict>
          </w:r>
        </w:p>
        <w:p w:rsidR="007F7ED8" w:rsidRDefault="007F7ED8" w:rsidP="0064687D">
          <w:r>
            <w:t>LM35</w:t>
          </w:r>
        </w:p>
        <w:p w:rsidR="0064687D" w:rsidRDefault="00070341" w:rsidP="0064687D">
          <w:r>
            <w:pict>
              <v:shape id="_x0000_i1026" type="#_x0000_t75" style="width:393.35pt;height:140.65pt">
                <v:imagedata r:id="rId16" o:title="LM35 schematic"/>
              </v:shape>
            </w:pict>
          </w:r>
        </w:p>
        <w:p w:rsidR="009E17F3" w:rsidRDefault="009E17F3" w:rsidP="0064687D"/>
        <w:p w:rsidR="009E17F3" w:rsidRDefault="009E17F3" w:rsidP="0064687D">
          <w:r>
            <w:t>Single Relay Schematic</w:t>
          </w:r>
        </w:p>
        <w:p w:rsidR="009E17F3" w:rsidRPr="0064687D" w:rsidRDefault="009E17F3" w:rsidP="0064687D">
          <w:r>
            <w:rPr>
              <w:noProof/>
              <w:lang w:val="en-IE" w:eastAsia="en-IE"/>
            </w:rPr>
            <w:drawing>
              <wp:inline distT="0" distB="0" distL="0" distR="0">
                <wp:extent cx="4869180" cy="1895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y schematic.jpg"/>
                        <pic:cNvPicPr/>
                      </pic:nvPicPr>
                      <pic:blipFill>
                        <a:blip r:embed="rId17">
                          <a:extLst>
                            <a:ext uri="{28A0092B-C50C-407E-A947-70E740481C1C}">
                              <a14:useLocalDpi xmlns:a14="http://schemas.microsoft.com/office/drawing/2010/main" val="0"/>
                            </a:ext>
                          </a:extLst>
                        </a:blip>
                        <a:stretch>
                          <a:fillRect/>
                        </a:stretch>
                      </pic:blipFill>
                      <pic:spPr>
                        <a:xfrm>
                          <a:off x="0" y="0"/>
                          <a:ext cx="4873803" cy="1896930"/>
                        </a:xfrm>
                        <a:prstGeom prst="rect">
                          <a:avLst/>
                        </a:prstGeom>
                      </pic:spPr>
                    </pic:pic>
                  </a:graphicData>
                </a:graphic>
              </wp:inline>
            </w:drawing>
          </w:r>
        </w:p>
        <w:p w:rsidR="0064687D" w:rsidRDefault="007F7ED8" w:rsidP="007F7ED8">
          <w:pPr>
            <w:pStyle w:val="SectionTitle"/>
            <w:rPr>
              <w:b/>
              <w:noProof/>
              <w:sz w:val="28"/>
              <w:szCs w:val="28"/>
              <w:lang w:val="en-IE" w:eastAsia="en-IE"/>
            </w:rPr>
          </w:pPr>
          <w:r>
            <w:rPr>
              <w:b/>
              <w:noProof/>
              <w:sz w:val="28"/>
              <w:szCs w:val="28"/>
              <w:lang w:val="en-IE" w:eastAsia="en-IE"/>
            </w:rPr>
            <w:lastRenderedPageBreak/>
            <w:t>System Integration</w:t>
          </w:r>
        </w:p>
        <w:p w:rsidR="007F7ED8" w:rsidRPr="007F7ED8" w:rsidRDefault="007F7ED8" w:rsidP="00FC1AB0">
          <w:pPr>
            <w:rPr>
              <w:lang w:val="en-IE" w:eastAsia="en-IE"/>
            </w:rPr>
          </w:pPr>
          <w:r>
            <w:rPr>
              <w:lang w:val="en-IE" w:eastAsia="en-IE"/>
            </w:rPr>
            <w:t xml:space="preserve">I found </w:t>
          </w:r>
          <w:r w:rsidR="00FC1AB0">
            <w:rPr>
              <w:lang w:val="en-IE" w:eastAsia="en-IE"/>
            </w:rPr>
            <w:t>integration</w:t>
          </w:r>
          <w:r>
            <w:rPr>
              <w:lang w:val="en-IE" w:eastAsia="en-IE"/>
            </w:rPr>
            <w:t xml:space="preserve"> pretty simple</w:t>
          </w:r>
          <w:r w:rsidR="00FC1AB0">
            <w:rPr>
              <w:lang w:val="en-IE" w:eastAsia="en-IE"/>
            </w:rPr>
            <w:t>, mainly because</w:t>
          </w:r>
          <w:r>
            <w:rPr>
              <w:lang w:val="en-IE" w:eastAsia="en-IE"/>
            </w:rPr>
            <w:t xml:space="preserve"> I started out </w:t>
          </w:r>
          <w:r w:rsidR="00FC1AB0">
            <w:rPr>
              <w:lang w:val="en-IE" w:eastAsia="en-IE"/>
            </w:rPr>
            <w:t xml:space="preserve">adding to </w:t>
          </w:r>
          <w:r>
            <w:rPr>
              <w:lang w:val="en-IE" w:eastAsia="en-IE"/>
            </w:rPr>
            <w:t xml:space="preserve">my project piece by piece instead of getting all parts working separately. I </w:t>
          </w:r>
          <w:r w:rsidR="00FC1AB0">
            <w:rPr>
              <w:lang w:val="en-IE" w:eastAsia="en-IE"/>
            </w:rPr>
            <w:t>started off</w:t>
          </w:r>
          <w:r>
            <w:rPr>
              <w:lang w:val="en-IE" w:eastAsia="en-IE"/>
            </w:rPr>
            <w:t xml:space="preserve"> with</w:t>
          </w:r>
          <w:r w:rsidR="00FC1AB0">
            <w:rPr>
              <w:lang w:val="en-IE" w:eastAsia="en-IE"/>
            </w:rPr>
            <w:t xml:space="preserve"> GSM</w:t>
          </w:r>
          <w:r>
            <w:rPr>
              <w:lang w:val="en-IE" w:eastAsia="en-IE"/>
            </w:rPr>
            <w:t xml:space="preserve"> and</w:t>
          </w:r>
          <w:r w:rsidR="00FC1AB0">
            <w:rPr>
              <w:lang w:val="en-IE" w:eastAsia="en-IE"/>
            </w:rPr>
            <w:t xml:space="preserve"> got the sending working with AT</w:t>
          </w:r>
          <w:r>
            <w:rPr>
              <w:lang w:val="en-IE" w:eastAsia="en-IE"/>
            </w:rPr>
            <w:t xml:space="preserve"> commands then moved on to receiving where I was stuck for a couple of weeks. I then moved onto reed </w:t>
          </w:r>
          <w:r w:rsidR="00FC1AB0">
            <w:rPr>
              <w:lang w:val="en-IE" w:eastAsia="en-IE"/>
            </w:rPr>
            <w:t>s</w:t>
          </w:r>
          <w:r>
            <w:rPr>
              <w:lang w:val="en-IE" w:eastAsia="en-IE"/>
            </w:rPr>
            <w:t>witches and then to Ethernet. Here is where I had to break away from the main code and try get the web portion working separately. I found</w:t>
          </w:r>
          <w:r w:rsidR="00FC1AB0">
            <w:rPr>
              <w:lang w:val="en-IE" w:eastAsia="en-IE"/>
            </w:rPr>
            <w:t xml:space="preserve"> Ethernet</w:t>
          </w:r>
          <w:r>
            <w:rPr>
              <w:lang w:val="en-IE" w:eastAsia="en-IE"/>
            </w:rPr>
            <w:t xml:space="preserve"> confusing</w:t>
          </w:r>
          <w:r w:rsidR="00FC1AB0">
            <w:rPr>
              <w:lang w:val="en-IE" w:eastAsia="en-IE"/>
            </w:rPr>
            <w:t xml:space="preserve">, </w:t>
          </w:r>
          <w:r>
            <w:rPr>
              <w:lang w:val="en-IE" w:eastAsia="en-IE"/>
            </w:rPr>
            <w:t xml:space="preserve">understanding client and host and </w:t>
          </w:r>
          <w:r w:rsidR="00FC1AB0">
            <w:rPr>
              <w:lang w:val="en-IE" w:eastAsia="en-IE"/>
            </w:rPr>
            <w:t>which</w:t>
          </w:r>
          <w:r>
            <w:rPr>
              <w:lang w:val="en-IE" w:eastAsia="en-IE"/>
            </w:rPr>
            <w:t xml:space="preserve"> I wanted the </w:t>
          </w:r>
          <w:r w:rsidR="00FC1AB0">
            <w:rPr>
              <w:lang w:val="en-IE" w:eastAsia="en-IE"/>
            </w:rPr>
            <w:t>Galileo board</w:t>
          </w:r>
          <w:r>
            <w:rPr>
              <w:lang w:val="en-IE" w:eastAsia="en-IE"/>
            </w:rPr>
            <w:t xml:space="preserve"> to </w:t>
          </w:r>
          <w:r w:rsidR="00FC1AB0">
            <w:rPr>
              <w:lang w:val="en-IE" w:eastAsia="en-IE"/>
            </w:rPr>
            <w:t>act as</w:t>
          </w:r>
          <w:r>
            <w:rPr>
              <w:lang w:val="en-IE" w:eastAsia="en-IE"/>
            </w:rPr>
            <w:t>. On</w:t>
          </w:r>
          <w:r w:rsidR="00FC1AB0">
            <w:rPr>
              <w:lang w:val="en-IE" w:eastAsia="en-IE"/>
            </w:rPr>
            <w:t>c</w:t>
          </w:r>
          <w:r>
            <w:rPr>
              <w:lang w:val="en-IE" w:eastAsia="en-IE"/>
            </w:rPr>
            <w:t>e that wa</w:t>
          </w:r>
          <w:r w:rsidR="00FC1AB0">
            <w:rPr>
              <w:lang w:val="en-IE" w:eastAsia="en-IE"/>
            </w:rPr>
            <w:t>s</w:t>
          </w:r>
          <w:r>
            <w:rPr>
              <w:lang w:val="en-IE" w:eastAsia="en-IE"/>
            </w:rPr>
            <w:t xml:space="preserve"> </w:t>
          </w:r>
          <w:r w:rsidR="00FC1AB0">
            <w:rPr>
              <w:lang w:val="en-IE" w:eastAsia="en-IE"/>
            </w:rPr>
            <w:t>operational</w:t>
          </w:r>
          <w:r>
            <w:rPr>
              <w:lang w:val="en-IE" w:eastAsia="en-IE"/>
            </w:rPr>
            <w:t xml:space="preserve"> </w:t>
          </w:r>
          <w:r w:rsidR="00FC1AB0">
            <w:rPr>
              <w:lang w:val="en-IE" w:eastAsia="en-IE"/>
            </w:rPr>
            <w:t>I then moved on</w:t>
          </w:r>
          <w:r>
            <w:rPr>
              <w:lang w:val="en-IE" w:eastAsia="en-IE"/>
            </w:rPr>
            <w:t>to writing the webpage wh</w:t>
          </w:r>
          <w:r w:rsidR="00FC1AB0">
            <w:rPr>
              <w:lang w:val="en-IE" w:eastAsia="en-IE"/>
            </w:rPr>
            <w:t>ich set me back quite some time. H</w:t>
          </w:r>
          <w:r>
            <w:rPr>
              <w:lang w:val="en-IE" w:eastAsia="en-IE"/>
            </w:rPr>
            <w:t xml:space="preserve">aving to learn the html </w:t>
          </w:r>
          <w:r w:rsidR="00FC1AB0">
            <w:rPr>
              <w:lang w:val="en-IE" w:eastAsia="en-IE"/>
            </w:rPr>
            <w:t>was a challenge. An even bigger challenge was</w:t>
          </w:r>
          <w:r>
            <w:rPr>
              <w:lang w:val="en-IE" w:eastAsia="en-IE"/>
            </w:rPr>
            <w:t xml:space="preserve"> trying to get the webpage interacting with the hardware such as the relays. When it all seemed to work</w:t>
          </w:r>
          <w:r w:rsidR="00FC1AB0">
            <w:rPr>
              <w:lang w:val="en-IE" w:eastAsia="en-IE"/>
            </w:rPr>
            <w:t>,</w:t>
          </w:r>
          <w:r>
            <w:rPr>
              <w:lang w:val="en-IE" w:eastAsia="en-IE"/>
            </w:rPr>
            <w:t xml:space="preserve"> incorporating it in with the already working gsm and reed </w:t>
          </w:r>
          <w:r w:rsidR="00FC1AB0">
            <w:rPr>
              <w:lang w:val="en-IE" w:eastAsia="en-IE"/>
            </w:rPr>
            <w:t>switches</w:t>
          </w:r>
          <w:r>
            <w:rPr>
              <w:lang w:val="en-IE" w:eastAsia="en-IE"/>
            </w:rPr>
            <w:t xml:space="preserve"> took some time but nothing too difficult. </w:t>
          </w:r>
          <w:r w:rsidR="00FC1AB0">
            <w:rPr>
              <w:lang w:val="en-IE" w:eastAsia="en-IE"/>
            </w:rPr>
            <w:t>U</w:t>
          </w:r>
          <w:r>
            <w:rPr>
              <w:lang w:val="en-IE" w:eastAsia="en-IE"/>
            </w:rPr>
            <w:t>nfortunately</w:t>
          </w:r>
          <w:r w:rsidR="00FC1AB0">
            <w:rPr>
              <w:lang w:val="en-IE" w:eastAsia="en-IE"/>
            </w:rPr>
            <w:t xml:space="preserve"> I then found a</w:t>
          </w:r>
          <w:r>
            <w:rPr>
              <w:lang w:val="en-IE" w:eastAsia="en-IE"/>
            </w:rPr>
            <w:t xml:space="preserve"> bug</w:t>
          </w:r>
          <w:r w:rsidR="00FC1AB0">
            <w:rPr>
              <w:lang w:val="en-IE" w:eastAsia="en-IE"/>
            </w:rPr>
            <w:t>.</w:t>
          </w:r>
          <w:r>
            <w:rPr>
              <w:lang w:val="en-IE" w:eastAsia="en-IE"/>
            </w:rPr>
            <w:t xml:space="preserve"> </w:t>
          </w:r>
          <w:r w:rsidR="00FC1AB0">
            <w:rPr>
              <w:lang w:val="en-IE" w:eastAsia="en-IE"/>
            </w:rPr>
            <w:t>When a client is connected to the webpage and a GSM command comes in, the board carries out the command sent by gsm but is then reversed back to the state set by the webpage. I can get the webpage to read the change in status and display it to the webpage before its switched back, but cannot uncheck the tick box through GSM.</w:t>
          </w:r>
        </w:p>
        <w:p w:rsidR="007F7ED8" w:rsidRPr="007F7ED8" w:rsidRDefault="007F7ED8" w:rsidP="007F7ED8">
          <w:pPr>
            <w:rPr>
              <w:lang w:val="en-IE" w:eastAsia="en-IE"/>
            </w:rPr>
          </w:pPr>
        </w:p>
        <w:p w:rsidR="0064687D" w:rsidRDefault="00FC1AB0" w:rsidP="0064687D">
          <w:pPr>
            <w:pStyle w:val="SectionTitle"/>
            <w:rPr>
              <w:b/>
              <w:noProof/>
              <w:sz w:val="28"/>
              <w:szCs w:val="28"/>
              <w:lang w:val="en-IE" w:eastAsia="en-IE"/>
            </w:rPr>
          </w:pPr>
          <w:r w:rsidRPr="00FC1AB0">
            <w:rPr>
              <w:b/>
              <w:noProof/>
              <w:sz w:val="28"/>
              <w:szCs w:val="28"/>
              <w:lang w:val="en-IE" w:eastAsia="en-IE"/>
            </w:rPr>
            <w:lastRenderedPageBreak/>
            <w:t>Conclusion</w:t>
          </w:r>
        </w:p>
        <w:p w:rsidR="00FC1AB0" w:rsidRDefault="006F2AF2" w:rsidP="00FC1AB0">
          <w:pPr>
            <w:rPr>
              <w:lang w:val="en-IE" w:eastAsia="en-IE"/>
            </w:rPr>
          </w:pPr>
          <w:r>
            <w:rPr>
              <w:lang w:val="en-IE" w:eastAsia="en-IE"/>
            </w:rPr>
            <w:t xml:space="preserve">When I set out for project I was torn between two ideas. With some research I </w:t>
          </w:r>
          <w:r w:rsidR="004073A0">
            <w:rPr>
              <w:lang w:val="en-IE" w:eastAsia="en-IE"/>
            </w:rPr>
            <w:t>was intrigued with the advances with the idea of</w:t>
          </w:r>
          <w:r>
            <w:rPr>
              <w:lang w:val="en-IE" w:eastAsia="en-IE"/>
            </w:rPr>
            <w:t xml:space="preserve"> </w:t>
          </w:r>
          <w:r w:rsidR="004073A0">
            <w:rPr>
              <w:lang w:val="en-IE" w:eastAsia="en-IE"/>
            </w:rPr>
            <w:t xml:space="preserve">“the internet of things” and wanted to try it for myself. I was originally planning on using LED’s but went with fluorescent house bulbs because of its realism. I feel it actually shows people that house appliances running with mains 230v is easily controlled by your mobile or internet with the help of a development board. As well as controlling house appliances or lights I wanted to add some practicality to my project with GSM and a security element with reed switches on the door along with P.I.R movement sensors to let the user know if there is activity within the house while they are away. </w:t>
          </w:r>
          <w:r w:rsidR="00FC1AB0">
            <w:rPr>
              <w:lang w:val="en-IE" w:eastAsia="en-IE"/>
            </w:rPr>
            <w:t xml:space="preserve">In </w:t>
          </w:r>
          <w:r>
            <w:rPr>
              <w:lang w:val="en-IE" w:eastAsia="en-IE"/>
            </w:rPr>
            <w:t>the end</w:t>
          </w:r>
          <w:r w:rsidR="00FC1AB0">
            <w:rPr>
              <w:lang w:val="en-IE" w:eastAsia="en-IE"/>
            </w:rPr>
            <w:t xml:space="preserve"> I would consider my project successful. I have </w:t>
          </w:r>
          <w:r>
            <w:rPr>
              <w:lang w:val="en-IE" w:eastAsia="en-IE"/>
            </w:rPr>
            <w:t xml:space="preserve">met my goals set out at the beginning of the year. I have a fully working home monitoring system with web control as well as having the ability to be controlled by text message. It is a compact design which I feel would be very easy to incorporate into any house, shed or whatever the need may be. It sends feedback of temperature and with the relay board more appliances can easily be added such as a house fan (if the temperature exceeds a certain point it turns on) or home heating. I am confident with my project and have a fully </w:t>
          </w:r>
          <w:r w:rsidRPr="006F2AF2">
            <w:rPr>
              <w:lang w:val="en-IE" w:eastAsia="en-IE"/>
            </w:rPr>
            <w:t>demonstrable</w:t>
          </w:r>
          <w:r>
            <w:rPr>
              <w:lang w:val="en-IE" w:eastAsia="en-IE"/>
            </w:rPr>
            <w:t xml:space="preserve"> model built with working light control by web or gsm and sensors with text and web feedback.</w:t>
          </w:r>
        </w:p>
        <w:p w:rsidR="00070341" w:rsidRDefault="00070341" w:rsidP="00FC1AB0">
          <w:pPr>
            <w:rPr>
              <w:lang w:val="en-IE" w:eastAsia="en-IE"/>
            </w:rPr>
          </w:pPr>
        </w:p>
        <w:p w:rsidR="00070341" w:rsidRDefault="00070341" w:rsidP="00070341">
          <w:pPr>
            <w:rPr>
              <w:lang w:val="en-IE" w:eastAsia="en-IE"/>
            </w:rPr>
          </w:pPr>
          <w:r>
            <w:rPr>
              <w:lang w:val="en-IE" w:eastAsia="en-IE"/>
            </w:rPr>
            <w:br w:type="page"/>
          </w:r>
        </w:p>
        <w:p w:rsidR="004073A0" w:rsidRDefault="00070341" w:rsidP="00070341">
          <w:pPr>
            <w:pStyle w:val="SectionTitle"/>
            <w:rPr>
              <w:b/>
              <w:sz w:val="28"/>
              <w:szCs w:val="28"/>
              <w:lang w:val="en-IE" w:eastAsia="en-IE"/>
            </w:rPr>
          </w:pPr>
          <w:r w:rsidRPr="00070341">
            <w:rPr>
              <w:b/>
              <w:sz w:val="28"/>
              <w:szCs w:val="28"/>
              <w:lang w:val="en-IE" w:eastAsia="en-IE"/>
            </w:rPr>
            <w:lastRenderedPageBreak/>
            <w:t>Operating Instructions</w:t>
          </w:r>
        </w:p>
        <w:p w:rsidR="00070341" w:rsidRDefault="00070341" w:rsidP="00070341">
          <w:pPr>
            <w:pStyle w:val="ListParagraph"/>
            <w:numPr>
              <w:ilvl w:val="0"/>
              <w:numId w:val="18"/>
            </w:numPr>
            <w:rPr>
              <w:lang w:val="en-IE" w:eastAsia="en-IE"/>
            </w:rPr>
          </w:pPr>
          <w:r>
            <w:rPr>
              <w:lang w:val="en-IE" w:eastAsia="en-IE"/>
            </w:rPr>
            <w:t>Supply power to the project by plugging it into a wall socket.</w:t>
          </w:r>
        </w:p>
        <w:p w:rsidR="00070341" w:rsidRDefault="00070341" w:rsidP="00070341">
          <w:pPr>
            <w:pStyle w:val="ListParagraph"/>
            <w:numPr>
              <w:ilvl w:val="0"/>
              <w:numId w:val="18"/>
            </w:numPr>
            <w:rPr>
              <w:lang w:val="en-IE" w:eastAsia="en-IE"/>
            </w:rPr>
          </w:pPr>
          <w:r>
            <w:rPr>
              <w:lang w:val="en-IE" w:eastAsia="en-IE"/>
            </w:rPr>
            <w:t>Connect the Ethernet cable to router or PC.</w:t>
          </w:r>
        </w:p>
        <w:p w:rsidR="00070341" w:rsidRDefault="00070341" w:rsidP="00070341">
          <w:pPr>
            <w:pStyle w:val="ListParagraph"/>
            <w:numPr>
              <w:ilvl w:val="0"/>
              <w:numId w:val="18"/>
            </w:numPr>
            <w:rPr>
              <w:lang w:val="en-IE" w:eastAsia="en-IE"/>
            </w:rPr>
          </w:pPr>
          <w:r>
            <w:rPr>
              <w:lang w:val="en-IE" w:eastAsia="en-IE"/>
            </w:rPr>
            <w:t>On the GSM modem press the power button to turn the modem on for communication.</w:t>
          </w:r>
        </w:p>
        <w:p w:rsidR="00070341" w:rsidRPr="00070341" w:rsidRDefault="00070341" w:rsidP="00070341">
          <w:pPr>
            <w:pStyle w:val="ListParagraph"/>
            <w:numPr>
              <w:ilvl w:val="0"/>
              <w:numId w:val="18"/>
            </w:numPr>
            <w:rPr>
              <w:lang w:val="en-IE" w:eastAsia="en-IE"/>
            </w:rPr>
          </w:pPr>
          <w:r w:rsidRPr="00070341">
            <w:rPr>
              <w:lang w:val="en-IE" w:eastAsia="en-IE"/>
            </w:rPr>
            <w:t xml:space="preserve">Wait for a text message from the board confirming a full successful boot, and </w:t>
          </w:r>
          <w:r>
            <w:rPr>
              <w:lang w:val="en-IE" w:eastAsia="en-IE"/>
            </w:rPr>
            <w:t xml:space="preserve">that </w:t>
          </w:r>
          <w:r w:rsidRPr="00070341">
            <w:rPr>
              <w:lang w:val="en-IE" w:eastAsia="en-IE"/>
            </w:rPr>
            <w:t>it is ready to now receive commands.</w:t>
          </w:r>
        </w:p>
        <w:p w:rsidR="00070341" w:rsidRDefault="00070341" w:rsidP="00070341">
          <w:pPr>
            <w:pStyle w:val="ListParagraph"/>
            <w:numPr>
              <w:ilvl w:val="0"/>
              <w:numId w:val="18"/>
            </w:numPr>
            <w:rPr>
              <w:lang w:val="en-IE" w:eastAsia="en-IE"/>
            </w:rPr>
          </w:pPr>
          <w:r>
            <w:rPr>
              <w:lang w:val="en-IE" w:eastAsia="en-IE"/>
            </w:rPr>
            <w:t>In a web browser of your choice, on mobile or pc type the IP: “</w:t>
          </w:r>
          <w:r w:rsidRPr="00070341">
            <w:rPr>
              <w:lang w:val="en-IE" w:eastAsia="en-IE"/>
            </w:rPr>
            <w:t>192.168.137.10</w:t>
          </w:r>
          <w:r>
            <w:rPr>
              <w:lang w:val="en-IE" w:eastAsia="en-IE"/>
            </w:rPr>
            <w:t>” into the URL bar on top.</w:t>
          </w:r>
        </w:p>
        <w:p w:rsidR="00070341" w:rsidRDefault="00070341" w:rsidP="00070341">
          <w:pPr>
            <w:pStyle w:val="ListParagraph"/>
            <w:numPr>
              <w:ilvl w:val="0"/>
              <w:numId w:val="18"/>
            </w:numPr>
            <w:rPr>
              <w:lang w:val="en-IE" w:eastAsia="en-IE"/>
            </w:rPr>
          </w:pPr>
          <w:r>
            <w:rPr>
              <w:lang w:val="en-IE" w:eastAsia="en-IE"/>
            </w:rPr>
            <w:t>You will then be greeted with a nice UI clearly labelling the control options and states.</w:t>
          </w:r>
        </w:p>
        <w:p w:rsidR="00070341" w:rsidRDefault="00070341" w:rsidP="00070341">
          <w:pPr>
            <w:pStyle w:val="ListParagraph"/>
            <w:numPr>
              <w:ilvl w:val="0"/>
              <w:numId w:val="18"/>
            </w:numPr>
            <w:rPr>
              <w:lang w:val="en-IE" w:eastAsia="en-IE"/>
            </w:rPr>
          </w:pPr>
          <w:r>
            <w:rPr>
              <w:lang w:val="en-IE" w:eastAsia="en-IE"/>
            </w:rPr>
            <w:t>To use GSM you text the number of the sim which you’ve placed within the board.</w:t>
          </w:r>
        </w:p>
        <w:p w:rsidR="00EB2661" w:rsidRPr="00EB2661" w:rsidRDefault="00EB2661" w:rsidP="00EB2661">
          <w:pPr>
            <w:rPr>
              <w:lang w:val="en-IE" w:eastAsia="en-IE"/>
            </w:rPr>
          </w:pPr>
          <w:r>
            <w:rPr>
              <w:noProof/>
              <w:lang w:val="en-IE" w:eastAsia="en-IE"/>
            </w:rPr>
            <mc:AlternateContent>
              <mc:Choice Requires="wps">
                <w:drawing>
                  <wp:anchor distT="0" distB="0" distL="114300" distR="114300" simplePos="0" relativeHeight="251659264" behindDoc="0" locked="0" layoutInCell="1" allowOverlap="1" wp14:anchorId="0066B32A" wp14:editId="7EF40EB9">
                    <wp:simplePos x="0" y="0"/>
                    <wp:positionH relativeFrom="column">
                      <wp:posOffset>296122</wp:posOffset>
                    </wp:positionH>
                    <wp:positionV relativeFrom="paragraph">
                      <wp:posOffset>281940</wp:posOffset>
                    </wp:positionV>
                    <wp:extent cx="5554133" cy="0"/>
                    <wp:effectExtent l="0" t="0" r="27940" b="19050"/>
                    <wp:wrapNone/>
                    <wp:docPr id="3" name="Straight Connector 3"/>
                    <wp:cNvGraphicFramePr/>
                    <a:graphic xmlns:a="http://schemas.openxmlformats.org/drawingml/2006/main">
                      <a:graphicData uri="http://schemas.microsoft.com/office/word/2010/wordprocessingShape">
                        <wps:wsp>
                          <wps:cNvCnPr/>
                          <wps:spPr>
                            <a:xfrm flipV="1">
                              <a:off x="0" y="0"/>
                              <a:ext cx="5554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548C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22.2pt" to="460.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" strokecolor="black [3200]" strokeweight=".5pt">
                    <v:stroke joinstyle="miter"/>
                  </v:line>
                </w:pict>
              </mc:Fallback>
            </mc:AlternateContent>
          </w:r>
          <w:r w:rsidR="00070341" w:rsidRPr="00EB2661">
            <w:rPr>
              <w:lang w:val="en-IE" w:eastAsia="en-IE"/>
            </w:rPr>
            <w:t xml:space="preserve">The </w:t>
          </w:r>
          <w:r w:rsidRPr="00EB2661">
            <w:rPr>
              <w:lang w:val="en-IE" w:eastAsia="en-IE"/>
            </w:rPr>
            <w:t>phone</w:t>
          </w:r>
          <w:r w:rsidR="00070341" w:rsidRPr="00EB2661">
            <w:rPr>
              <w:lang w:val="en-IE" w:eastAsia="en-IE"/>
            </w:rPr>
            <w:t xml:space="preserve"> </w:t>
          </w:r>
          <w:r w:rsidRPr="00EB2661">
            <w:rPr>
              <w:lang w:val="en-IE" w:eastAsia="en-IE"/>
            </w:rPr>
            <w:t xml:space="preserve">number </w:t>
          </w:r>
          <w:r w:rsidR="00070341" w:rsidRPr="00EB2661">
            <w:rPr>
              <w:lang w:val="en-IE" w:eastAsia="en-IE"/>
            </w:rPr>
            <w:t xml:space="preserve">that comes </w:t>
          </w:r>
          <w:r w:rsidRPr="00EB2661">
            <w:rPr>
              <w:lang w:val="en-IE" w:eastAsia="en-IE"/>
            </w:rPr>
            <w:t>pre-installed:</w:t>
          </w:r>
          <w:r w:rsidR="00070341" w:rsidRPr="00EB2661">
            <w:rPr>
              <w:lang w:val="en-IE" w:eastAsia="en-IE"/>
            </w:rPr>
            <w:t xml:space="preserve"> </w:t>
          </w:r>
          <w:r w:rsidRPr="00EB2661">
            <w:rPr>
              <w:lang w:val="en-IE" w:eastAsia="en-IE"/>
            </w:rPr>
            <w:t>+353 85 220 7032</w:t>
          </w:r>
        </w:p>
        <w:tbl>
          <w:tblPr>
            <w:tblStyle w:val="LightList-Accent3"/>
            <w:tblpPr w:leftFromText="180" w:rightFromText="180" w:vertAnchor="text" w:horzAnchor="margin" w:tblpXSpec="center" w:tblpY="1035"/>
            <w:tblW w:w="7917" w:type="dxa"/>
            <w:tblLook w:val="0620" w:firstRow="1" w:lastRow="0" w:firstColumn="0" w:lastColumn="0" w:noHBand="1" w:noVBand="1"/>
          </w:tblPr>
          <w:tblGrid>
            <w:gridCol w:w="3560"/>
            <w:gridCol w:w="4357"/>
          </w:tblGrid>
          <w:tr w:rsidR="00EB2661" w:rsidTr="00EB2661">
            <w:trPr>
              <w:cnfStyle w:val="100000000000" w:firstRow="1" w:lastRow="0" w:firstColumn="0" w:lastColumn="0" w:oddVBand="0" w:evenVBand="0" w:oddHBand="0" w:evenHBand="0" w:firstRowFirstColumn="0" w:firstRowLastColumn="0" w:lastRowFirstColumn="0" w:lastRowLastColumn="0"/>
              <w:trHeight w:val="367"/>
            </w:trPr>
            <w:tc>
              <w:tcPr>
                <w:tcW w:w="3560" w:type="dxa"/>
              </w:tcPr>
              <w:p w:rsidR="00EB2661" w:rsidRDefault="00EB2661" w:rsidP="00EB2661">
                <w:r>
                  <w:t>Command</w:t>
                </w:r>
              </w:p>
            </w:tc>
            <w:tc>
              <w:tcPr>
                <w:tcW w:w="4357" w:type="dxa"/>
              </w:tcPr>
              <w:p w:rsidR="00EB2661" w:rsidRDefault="00EB2661" w:rsidP="00EB2661">
                <w:r>
                  <w:t>Result</w:t>
                </w:r>
              </w:p>
            </w:tc>
          </w:tr>
          <w:tr w:rsidR="00EB2661" w:rsidTr="00EB2661">
            <w:trPr>
              <w:trHeight w:val="387"/>
            </w:trPr>
            <w:tc>
              <w:tcPr>
                <w:tcW w:w="0" w:type="auto"/>
              </w:tcPr>
              <w:p w:rsidR="00EB2661" w:rsidRDefault="00EB2661" w:rsidP="00EB2661">
                <w:r>
                  <w:t>On1</w:t>
                </w:r>
              </w:p>
            </w:tc>
            <w:tc>
              <w:tcPr>
                <w:tcW w:w="4357" w:type="dxa"/>
              </w:tcPr>
              <w:p w:rsidR="00EB2661" w:rsidRDefault="00EB2661" w:rsidP="00EB2661">
                <w:r>
                  <w:t>Turns on light in room1</w:t>
                </w:r>
              </w:p>
            </w:tc>
          </w:tr>
          <w:tr w:rsidR="00EB2661" w:rsidTr="00EB2661">
            <w:trPr>
              <w:trHeight w:val="387"/>
            </w:trPr>
            <w:tc>
              <w:tcPr>
                <w:tcW w:w="0" w:type="auto"/>
              </w:tcPr>
              <w:p w:rsidR="00EB2661" w:rsidRDefault="00EB2661" w:rsidP="00EB2661">
                <w:r>
                  <w:t>Off1</w:t>
                </w:r>
              </w:p>
            </w:tc>
            <w:tc>
              <w:tcPr>
                <w:tcW w:w="4357" w:type="dxa"/>
              </w:tcPr>
              <w:p w:rsidR="00EB2661" w:rsidRDefault="00EB2661" w:rsidP="00EB2661">
                <w:r>
                  <w:t>Turns off light in room1</w:t>
                </w:r>
              </w:p>
            </w:tc>
          </w:tr>
          <w:tr w:rsidR="00EB2661" w:rsidTr="00EB2661">
            <w:trPr>
              <w:trHeight w:val="387"/>
            </w:trPr>
            <w:tc>
              <w:tcPr>
                <w:tcW w:w="0" w:type="auto"/>
              </w:tcPr>
              <w:p w:rsidR="00EB2661" w:rsidRDefault="00EB2661" w:rsidP="00EB2661">
                <w:r>
                  <w:t>On2</w:t>
                </w:r>
              </w:p>
            </w:tc>
            <w:tc>
              <w:tcPr>
                <w:tcW w:w="4357" w:type="dxa"/>
              </w:tcPr>
              <w:p w:rsidR="00EB2661" w:rsidRDefault="00EB2661" w:rsidP="00EB2661">
                <w:r>
                  <w:t>Turns on light in room2</w:t>
                </w:r>
              </w:p>
            </w:tc>
          </w:tr>
          <w:tr w:rsidR="00EB2661" w:rsidTr="00EB2661">
            <w:trPr>
              <w:trHeight w:val="387"/>
            </w:trPr>
            <w:tc>
              <w:tcPr>
                <w:tcW w:w="0" w:type="auto"/>
              </w:tcPr>
              <w:p w:rsidR="00EB2661" w:rsidRDefault="00EB2661" w:rsidP="00EB2661">
                <w:r>
                  <w:t>Off2</w:t>
                </w:r>
              </w:p>
            </w:tc>
            <w:tc>
              <w:tcPr>
                <w:tcW w:w="4357" w:type="dxa"/>
              </w:tcPr>
              <w:p w:rsidR="00EB2661" w:rsidRDefault="00EB2661" w:rsidP="00EB2661">
                <w:r>
                  <w:t>Turns off light in room2</w:t>
                </w:r>
              </w:p>
            </w:tc>
          </w:tr>
          <w:tr w:rsidR="00EB2661" w:rsidTr="00EB2661">
            <w:trPr>
              <w:trHeight w:val="387"/>
            </w:trPr>
            <w:tc>
              <w:tcPr>
                <w:tcW w:w="0" w:type="auto"/>
              </w:tcPr>
              <w:p w:rsidR="00EB2661" w:rsidRDefault="00EB2661" w:rsidP="00EB2661">
                <w:r>
                  <w:t>On3</w:t>
                </w:r>
              </w:p>
            </w:tc>
            <w:tc>
              <w:tcPr>
                <w:tcW w:w="4357" w:type="dxa"/>
              </w:tcPr>
              <w:p w:rsidR="00EB2661" w:rsidRDefault="00EB2661" w:rsidP="00EB2661">
                <w:r>
                  <w:t>Turns on light in room3</w:t>
                </w:r>
              </w:p>
            </w:tc>
          </w:tr>
          <w:tr w:rsidR="00EB2661" w:rsidTr="00EB2661">
            <w:trPr>
              <w:trHeight w:val="428"/>
            </w:trPr>
            <w:tc>
              <w:tcPr>
                <w:tcW w:w="0" w:type="auto"/>
              </w:tcPr>
              <w:p w:rsidR="00EB2661" w:rsidRDefault="00EB2661" w:rsidP="00EB2661">
                <w:r>
                  <w:t>Off3</w:t>
                </w:r>
              </w:p>
            </w:tc>
            <w:tc>
              <w:tcPr>
                <w:tcW w:w="4357" w:type="dxa"/>
              </w:tcPr>
              <w:p w:rsidR="00EB2661" w:rsidRDefault="00EB2661" w:rsidP="00EB2661">
                <w:r>
                  <w:t>Turns off light in room3</w:t>
                </w:r>
              </w:p>
              <w:p w:rsidR="00EB2661" w:rsidRDefault="00EB2661" w:rsidP="00EB2661"/>
            </w:tc>
          </w:tr>
          <w:tr w:rsidR="00EB2661" w:rsidTr="00EB2661">
            <w:trPr>
              <w:trHeight w:val="387"/>
            </w:trPr>
            <w:tc>
              <w:tcPr>
                <w:tcW w:w="0" w:type="auto"/>
              </w:tcPr>
              <w:p w:rsidR="00EB2661" w:rsidRDefault="00EB2661" w:rsidP="00EB2661">
                <w:r>
                  <w:t>Ona</w:t>
                </w:r>
              </w:p>
            </w:tc>
            <w:tc>
              <w:tcPr>
                <w:tcW w:w="4357" w:type="dxa"/>
              </w:tcPr>
              <w:p w:rsidR="00EB2661" w:rsidRDefault="00EB2661" w:rsidP="00EB2661">
                <w:r>
                  <w:t>Turns on all lights</w:t>
                </w:r>
              </w:p>
            </w:tc>
          </w:tr>
          <w:tr w:rsidR="00EB2661" w:rsidTr="00EB2661">
            <w:trPr>
              <w:trHeight w:val="387"/>
            </w:trPr>
            <w:tc>
              <w:tcPr>
                <w:tcW w:w="0" w:type="auto"/>
              </w:tcPr>
              <w:p w:rsidR="00EB2661" w:rsidRDefault="00EB2661" w:rsidP="00EB2661">
                <w:r>
                  <w:t>Offa</w:t>
                </w:r>
              </w:p>
            </w:tc>
            <w:tc>
              <w:tcPr>
                <w:tcW w:w="4357" w:type="dxa"/>
              </w:tcPr>
              <w:p w:rsidR="00EB2661" w:rsidRDefault="00EB2661" w:rsidP="00EB2661">
                <w:r>
                  <w:t>Turns off all lights</w:t>
                </w:r>
              </w:p>
            </w:tc>
          </w:tr>
        </w:tbl>
        <w:p w:rsidR="00EB2661" w:rsidRDefault="00EB2661" w:rsidP="00070341">
          <w:pPr>
            <w:ind w:left="720" w:firstLine="0"/>
            <w:rPr>
              <w:lang w:val="en-IE" w:eastAsia="en-IE"/>
            </w:rPr>
          </w:pPr>
          <w:r>
            <w:rPr>
              <w:lang w:val="en-IE" w:eastAsia="en-IE"/>
            </w:rPr>
            <w:t>To control room states over Text message, simply text one of the given commands to the number above.</w:t>
          </w:r>
          <w:r w:rsidRPr="00EB2661">
            <w:rPr>
              <w:lang w:val="en-IE" w:eastAsia="en-IE"/>
            </w:rPr>
            <w:t xml:space="preserve"> </w:t>
          </w:r>
          <w:r>
            <w:rPr>
              <w:lang w:val="en-IE" w:eastAsia="en-IE"/>
            </w:rPr>
            <w:t>[**Commands to be sent one at a time]</w:t>
          </w:r>
        </w:p>
        <w:p w:rsidR="00EB2661" w:rsidRDefault="00EB2661" w:rsidP="00070341">
          <w:pPr>
            <w:ind w:left="720" w:firstLine="0"/>
            <w:rPr>
              <w:lang w:val="en-IE" w:eastAsia="en-IE"/>
            </w:rPr>
          </w:pPr>
          <w:bookmarkStart w:id="0" w:name="_GoBack"/>
        </w:p>
        <w:bookmarkEnd w:id="0"/>
        <w:p w:rsidR="00EB2661" w:rsidRPr="00070341" w:rsidRDefault="00EB2661" w:rsidP="00EB2661">
          <w:pPr>
            <w:rPr>
              <w:lang w:val="en-IE" w:eastAsia="en-IE"/>
            </w:rPr>
          </w:pPr>
        </w:p>
        <w:p w:rsidR="00070341" w:rsidRPr="00070341" w:rsidRDefault="00070341" w:rsidP="00070341">
          <w:pPr>
            <w:ind w:left="720" w:firstLine="0"/>
            <w:rPr>
              <w:lang w:val="en-IE" w:eastAsia="en-IE"/>
            </w:rPr>
          </w:pPr>
        </w:p>
        <w:p w:rsidR="0064687D" w:rsidRDefault="004073A0" w:rsidP="004073A0">
          <w:pPr>
            <w:pStyle w:val="SectionTitle"/>
            <w:rPr>
              <w:b/>
              <w:sz w:val="28"/>
              <w:szCs w:val="28"/>
            </w:rPr>
          </w:pPr>
          <w:r w:rsidRPr="004073A0">
            <w:rPr>
              <w:b/>
              <w:sz w:val="28"/>
              <w:szCs w:val="28"/>
            </w:rPr>
            <w:lastRenderedPageBreak/>
            <w:t>Data Sheets</w:t>
          </w:r>
        </w:p>
      </w:sdtContent>
    </w:sdt>
    <w:p w:rsidR="004073A0" w:rsidRDefault="009E17F3" w:rsidP="004073A0">
      <w:r>
        <w:t>P.I.R Movement Sensors:</w:t>
      </w:r>
    </w:p>
    <w:p w:rsidR="009E17F3" w:rsidRDefault="009E17F3" w:rsidP="004073A0">
      <w:r>
        <w:t>To keep monitoring movement instead of going high for time period when triggered:</w:t>
      </w:r>
    </w:p>
    <w:p w:rsidR="009E17F3" w:rsidRDefault="009E17F3" w:rsidP="009E17F3">
      <w:pPr>
        <w:spacing w:after="130" w:line="259" w:lineRule="auto"/>
        <w:ind w:firstLine="0"/>
      </w:pPr>
      <w:r>
        <w:rPr>
          <w:noProof/>
          <w:lang w:val="en-IE" w:eastAsia="en-IE"/>
        </w:rPr>
        <w:drawing>
          <wp:inline distT="0" distB="0" distL="0" distR="0" wp14:anchorId="183F2474" wp14:editId="496624E5">
            <wp:extent cx="6249528" cy="4687146"/>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8"/>
                    <a:stretch>
                      <a:fillRect/>
                    </a:stretch>
                  </pic:blipFill>
                  <pic:spPr>
                    <a:xfrm>
                      <a:off x="0" y="0"/>
                      <a:ext cx="6249528" cy="4687146"/>
                    </a:xfrm>
                    <a:prstGeom prst="rect">
                      <a:avLst/>
                    </a:prstGeom>
                  </pic:spPr>
                </pic:pic>
              </a:graphicData>
            </a:graphic>
          </wp:inline>
        </w:drawing>
      </w:r>
    </w:p>
    <w:p w:rsidR="009E17F3" w:rsidRDefault="009E17F3" w:rsidP="009E17F3">
      <w:pPr>
        <w:ind w:left="-5" w:right="7"/>
      </w:pPr>
      <w:r>
        <w:t>Now set up the testing board again. You may notice that when connecting up the PIR sensor as above, the LED does not stay on when moving in front of it but actually turns on and off every second or so. That is called "non-retriggering".</w:t>
      </w:r>
    </w:p>
    <w:p w:rsidR="009E17F3" w:rsidRDefault="009E17F3" w:rsidP="009E17F3">
      <w:pPr>
        <w:spacing w:after="130" w:line="259" w:lineRule="auto"/>
        <w:ind w:firstLine="0"/>
      </w:pPr>
      <w:r>
        <w:rPr>
          <w:noProof/>
          <w:lang w:val="en-IE" w:eastAsia="en-IE"/>
        </w:rPr>
        <w:lastRenderedPageBreak/>
        <w:drawing>
          <wp:inline distT="0" distB="0" distL="0" distR="0" wp14:anchorId="6EA24C37" wp14:editId="6352D0D1">
            <wp:extent cx="5370688" cy="2245924"/>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9"/>
                    <a:stretch>
                      <a:fillRect/>
                    </a:stretch>
                  </pic:blipFill>
                  <pic:spPr>
                    <a:xfrm>
                      <a:off x="0" y="0"/>
                      <a:ext cx="5370688" cy="2245924"/>
                    </a:xfrm>
                    <a:prstGeom prst="rect">
                      <a:avLst/>
                    </a:prstGeom>
                  </pic:spPr>
                </pic:pic>
              </a:graphicData>
            </a:graphic>
          </wp:inline>
        </w:drawing>
      </w:r>
    </w:p>
    <w:p w:rsidR="009E17F3" w:rsidRDefault="009E17F3" w:rsidP="009E17F3">
      <w:pPr>
        <w:ind w:left="-5" w:right="7"/>
      </w:pPr>
      <w:r>
        <w:t>Now change the jumper so that it is in the</w:t>
      </w:r>
      <w:r>
        <w:rPr>
          <w:rFonts w:ascii="Calibri" w:eastAsia="Calibri" w:hAnsi="Calibri" w:cs="Calibri"/>
          <w:b/>
        </w:rPr>
        <w:t xml:space="preserve"> H </w:t>
      </w:r>
      <w:r>
        <w:t>position. If you set up the test, you will notice that now the</w:t>
      </w:r>
    </w:p>
    <w:p w:rsidR="009E17F3" w:rsidRDefault="009E17F3" w:rsidP="009E17F3">
      <w:pPr>
        <w:ind w:left="-5" w:right="7"/>
      </w:pPr>
      <w:r>
        <w:t xml:space="preserve">LED </w:t>
      </w:r>
      <w:r>
        <w:rPr>
          <w:rFonts w:ascii="Calibri" w:eastAsia="Calibri" w:hAnsi="Calibri" w:cs="Calibri"/>
          <w:i/>
        </w:rPr>
        <w:t>does</w:t>
      </w:r>
      <w:r>
        <w:t xml:space="preserve"> stay on the entire time that something is moving. That is called "retriggering".</w:t>
      </w:r>
    </w:p>
    <w:p w:rsidR="009E17F3" w:rsidRDefault="009E17F3" w:rsidP="009E17F3">
      <w:pPr>
        <w:spacing w:after="130" w:line="259" w:lineRule="auto"/>
        <w:ind w:firstLine="0"/>
      </w:pPr>
      <w:r>
        <w:rPr>
          <w:noProof/>
          <w:lang w:val="en-IE" w:eastAsia="en-IE"/>
        </w:rPr>
        <w:drawing>
          <wp:inline distT="0" distB="0" distL="0" distR="0" wp14:anchorId="7B21BF0F" wp14:editId="58AB9A2F">
            <wp:extent cx="5370688" cy="213851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20"/>
                    <a:stretch>
                      <a:fillRect/>
                    </a:stretch>
                  </pic:blipFill>
                  <pic:spPr>
                    <a:xfrm>
                      <a:off x="0" y="0"/>
                      <a:ext cx="5370688" cy="2138510"/>
                    </a:xfrm>
                    <a:prstGeom prst="rect">
                      <a:avLst/>
                    </a:prstGeom>
                  </pic:spPr>
                </pic:pic>
              </a:graphicData>
            </a:graphic>
          </wp:inline>
        </w:drawing>
      </w:r>
    </w:p>
    <w:p w:rsidR="009E17F3" w:rsidRDefault="009E17F3" w:rsidP="009E17F3">
      <w:pPr>
        <w:spacing w:after="167"/>
        <w:ind w:left="-5" w:right="7"/>
      </w:pPr>
      <w:r>
        <w:t xml:space="preserve">(The graphs above are from the BISS0001 datasheet, they </w:t>
      </w:r>
      <w:r w:rsidR="00B226BF">
        <w:t>kind of</w:t>
      </w:r>
      <w:r>
        <w:t xml:space="preserve"> suck)</w:t>
      </w:r>
    </w:p>
    <w:p w:rsidR="009E17F3" w:rsidRDefault="009E17F3" w:rsidP="009E17F3">
      <w:pPr>
        <w:ind w:left="-5" w:right="7"/>
      </w:pPr>
      <w:r>
        <w:t>For most applications, "retriggering" (jumper in H position as shown below) mode is a little nicer.</w:t>
      </w:r>
    </w:p>
    <w:p w:rsidR="009E17F3" w:rsidRDefault="009E17F3" w:rsidP="009E17F3">
      <w:pPr>
        <w:spacing w:after="130" w:line="259" w:lineRule="auto"/>
        <w:ind w:firstLine="0"/>
      </w:pPr>
      <w:r>
        <w:rPr>
          <w:noProof/>
          <w:lang w:val="en-IE" w:eastAsia="en-IE"/>
        </w:rPr>
        <w:lastRenderedPageBreak/>
        <w:drawing>
          <wp:inline distT="0" distB="0" distL="0" distR="0" wp14:anchorId="4A46E11A" wp14:editId="1C368F18">
            <wp:extent cx="6249528" cy="4687146"/>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1"/>
                    <a:stretch>
                      <a:fillRect/>
                    </a:stretch>
                  </pic:blipFill>
                  <pic:spPr>
                    <a:xfrm>
                      <a:off x="0" y="0"/>
                      <a:ext cx="6249528" cy="4687146"/>
                    </a:xfrm>
                    <a:prstGeom prst="rect">
                      <a:avLst/>
                    </a:prstGeom>
                  </pic:spPr>
                </pic:pic>
              </a:graphicData>
            </a:graphic>
          </wp:inline>
        </w:drawing>
      </w:r>
    </w:p>
    <w:p w:rsidR="009E17F3" w:rsidRDefault="009E17F3" w:rsidP="009E17F3">
      <w:pPr>
        <w:spacing w:after="548"/>
        <w:ind w:left="-5" w:right="7"/>
      </w:pPr>
      <w:r>
        <w:t>If you need to connect the sensor to something edge-triggered, you'll want to set it to "</w:t>
      </w:r>
      <w:r w:rsidR="00B226BF">
        <w:t>no retriggering</w:t>
      </w:r>
      <w:r>
        <w:t>" (jumper in L position).</w:t>
      </w:r>
    </w:p>
    <w:p w:rsidR="009E17F3" w:rsidRDefault="009E17F3" w:rsidP="009E17F3">
      <w:pPr>
        <w:pStyle w:val="Heading1"/>
        <w:ind w:left="-5"/>
      </w:pPr>
    </w:p>
    <w:p w:rsidR="009E17F3" w:rsidRDefault="009E17F3" w:rsidP="009E17F3">
      <w:pPr>
        <w:pStyle w:val="Heading1"/>
        <w:ind w:left="-5"/>
      </w:pPr>
    </w:p>
    <w:p w:rsidR="009E17F3" w:rsidRDefault="009E17F3" w:rsidP="009E17F3">
      <w:pPr>
        <w:pStyle w:val="Heading1"/>
        <w:ind w:left="-5"/>
      </w:pPr>
    </w:p>
    <w:p w:rsidR="009E17F3" w:rsidRDefault="009E17F3" w:rsidP="009E17F3">
      <w:pPr>
        <w:pStyle w:val="Heading1"/>
        <w:ind w:left="-5"/>
      </w:pPr>
    </w:p>
    <w:p w:rsidR="009E17F3" w:rsidRDefault="009E17F3" w:rsidP="009E17F3">
      <w:pPr>
        <w:pStyle w:val="Heading1"/>
        <w:ind w:left="-5"/>
      </w:pPr>
    </w:p>
    <w:p w:rsidR="009E17F3" w:rsidRDefault="009E17F3" w:rsidP="009E17F3">
      <w:pPr>
        <w:pStyle w:val="Heading1"/>
        <w:ind w:left="-5"/>
      </w:pPr>
      <w:r>
        <w:t>Changing sensitivity</w:t>
      </w:r>
    </w:p>
    <w:p w:rsidR="009E17F3" w:rsidRDefault="009E17F3" w:rsidP="009E17F3">
      <w:pPr>
        <w:ind w:left="-5" w:right="7"/>
      </w:pPr>
      <w:r>
        <w:t>The Adafruit PIR has a trimpot on the back for adjusting sensitivity. You can adjust this if your PIR is too sensitive or not sensitive enough - clockwise makes it more sensitive.</w:t>
      </w:r>
    </w:p>
    <w:p w:rsidR="009E17F3" w:rsidRDefault="009E17F3" w:rsidP="009E17F3">
      <w:pPr>
        <w:spacing w:after="511" w:line="259" w:lineRule="auto"/>
        <w:ind w:firstLine="0"/>
      </w:pPr>
      <w:r>
        <w:rPr>
          <w:noProof/>
          <w:lang w:val="en-IE" w:eastAsia="en-IE"/>
        </w:rPr>
        <w:drawing>
          <wp:inline distT="0" distB="0" distL="0" distR="0" wp14:anchorId="47753696" wp14:editId="76BBF04E">
            <wp:extent cx="6249528" cy="4804325"/>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22"/>
                    <a:stretch>
                      <a:fillRect/>
                    </a:stretch>
                  </pic:blipFill>
                  <pic:spPr>
                    <a:xfrm>
                      <a:off x="0" y="0"/>
                      <a:ext cx="6249528" cy="4804325"/>
                    </a:xfrm>
                    <a:prstGeom prst="rect">
                      <a:avLst/>
                    </a:prstGeom>
                  </pic:spPr>
                </pic:pic>
              </a:graphicData>
            </a:graphic>
          </wp:inline>
        </w:drawing>
      </w:r>
    </w:p>
    <w:p w:rsidR="009E17F3" w:rsidRDefault="009E17F3" w:rsidP="009E17F3">
      <w:pPr>
        <w:pStyle w:val="Heading1"/>
        <w:ind w:left="-5"/>
      </w:pPr>
      <w:r>
        <w:lastRenderedPageBreak/>
        <w:t>Changing Pulse Time and Timeout Length</w:t>
      </w:r>
    </w:p>
    <w:p w:rsidR="009E17F3" w:rsidRDefault="009E17F3" w:rsidP="009E17F3">
      <w:pPr>
        <w:spacing w:after="316"/>
        <w:ind w:left="-5" w:right="7"/>
      </w:pPr>
      <w:r>
        <w:t>There are two 'timeouts' associated with the PIR sensor. One is the "</w:t>
      </w:r>
      <w:r>
        <w:rPr>
          <w:rFonts w:ascii="Calibri" w:eastAsia="Calibri" w:hAnsi="Calibri" w:cs="Calibri"/>
          <w:b/>
        </w:rPr>
        <w:t>Tx</w:t>
      </w:r>
      <w:r>
        <w:t xml:space="preserve">" timeout: how long the LED is lit after it detects movement - this is easy to adjust on Adafruit PIR's because there's a potentiometer. </w:t>
      </w:r>
    </w:p>
    <w:p w:rsidR="009E17F3" w:rsidRDefault="009E17F3" w:rsidP="009E17F3">
      <w:pPr>
        <w:ind w:left="-5" w:right="7"/>
      </w:pPr>
      <w:r>
        <w:t>The second is the "</w:t>
      </w:r>
      <w:r>
        <w:rPr>
          <w:rFonts w:ascii="Calibri" w:eastAsia="Calibri" w:hAnsi="Calibri" w:cs="Calibri"/>
          <w:b/>
        </w:rPr>
        <w:t>Ti</w:t>
      </w:r>
      <w:r>
        <w:t>" timeout which is how long the LED is guaranteed to be off when there is no movement. This one is not</w:t>
      </w:r>
      <w:r>
        <w:rPr>
          <w:rFonts w:ascii="Calibri" w:eastAsia="Calibri" w:hAnsi="Calibri" w:cs="Calibri"/>
          <w:i/>
        </w:rPr>
        <w:t xml:space="preserve"> easily</w:t>
      </w:r>
      <w:r>
        <w:t xml:space="preserve"> changed but if you're handy with a soldering iron it is within reason.</w:t>
      </w:r>
    </w:p>
    <w:p w:rsidR="009E17F3" w:rsidRDefault="009E17F3" w:rsidP="009E17F3">
      <w:pPr>
        <w:ind w:left="-5" w:right="7"/>
      </w:pPr>
      <w:r>
        <w:t>First, lets take a look at the BISS datasheet again</w:t>
      </w:r>
    </w:p>
    <w:p w:rsidR="009E17F3" w:rsidRDefault="009E17F3" w:rsidP="009E17F3">
      <w:pPr>
        <w:spacing w:line="259" w:lineRule="auto"/>
        <w:ind w:firstLine="0"/>
      </w:pPr>
      <w:r>
        <w:rPr>
          <w:noProof/>
          <w:lang w:val="en-IE" w:eastAsia="en-IE"/>
        </w:rPr>
        <w:drawing>
          <wp:inline distT="0" distB="0" distL="0" distR="0" wp14:anchorId="22FEDC0B" wp14:editId="264C67A4">
            <wp:extent cx="6249528" cy="820251"/>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23"/>
                    <a:stretch>
                      <a:fillRect/>
                    </a:stretch>
                  </pic:blipFill>
                  <pic:spPr>
                    <a:xfrm>
                      <a:off x="0" y="0"/>
                      <a:ext cx="6249528" cy="820251"/>
                    </a:xfrm>
                    <a:prstGeom prst="rect">
                      <a:avLst/>
                    </a:prstGeom>
                  </pic:spPr>
                </pic:pic>
              </a:graphicData>
            </a:graphic>
          </wp:inline>
        </w:drawing>
      </w:r>
    </w:p>
    <w:p w:rsidR="009E17F3" w:rsidRDefault="009E17F3" w:rsidP="009E17F3">
      <w:pPr>
        <w:ind w:left="-5" w:right="7"/>
      </w:pPr>
      <w:r>
        <w:t xml:space="preserve">On Adafruit PIR sensors, there's a little trim potentiometer labeled </w:t>
      </w:r>
      <w:r>
        <w:rPr>
          <w:rFonts w:ascii="Calibri" w:eastAsia="Calibri" w:hAnsi="Calibri" w:cs="Calibri"/>
          <w:b/>
        </w:rPr>
        <w:t xml:space="preserve">TIME. </w:t>
      </w:r>
      <w:r>
        <w:t>This is a 1 Megaohm adjustable resistor which is added to a 10K series resistor. And</w:t>
      </w:r>
      <w:r>
        <w:rPr>
          <w:rFonts w:ascii="Calibri" w:eastAsia="Calibri" w:hAnsi="Calibri" w:cs="Calibri"/>
          <w:b/>
        </w:rPr>
        <w:t xml:space="preserve"> C6</w:t>
      </w:r>
      <w:r>
        <w:t xml:space="preserve"> is 0.01uF so </w:t>
      </w:r>
    </w:p>
    <w:p w:rsidR="009E17F3" w:rsidRDefault="009E17F3" w:rsidP="009E17F3">
      <w:pPr>
        <w:spacing w:after="287" w:line="259" w:lineRule="auto"/>
        <w:ind w:left="-5"/>
      </w:pPr>
      <w:r>
        <w:rPr>
          <w:noProof/>
          <w:lang w:val="en-IE" w:eastAsia="en-IE"/>
        </w:rPr>
        <mc:AlternateContent>
          <mc:Choice Requires="wpg">
            <w:drawing>
              <wp:inline distT="0" distB="0" distL="0" distR="0" wp14:anchorId="5C30C9A8" wp14:editId="56B50C05">
                <wp:extent cx="48824" cy="400360"/>
                <wp:effectExtent l="0" t="0" r="0" b="0"/>
                <wp:docPr id="7382" name="Group 7382"/>
                <wp:cNvGraphicFramePr/>
                <a:graphic xmlns:a="http://schemas.openxmlformats.org/drawingml/2006/main">
                  <a:graphicData uri="http://schemas.microsoft.com/office/word/2010/wordprocessingGroup">
                    <wpg:wgp>
                      <wpg:cNvGrpSpPr/>
                      <wpg:grpSpPr>
                        <a:xfrm>
                          <a:off x="0" y="0"/>
                          <a:ext cx="48824" cy="400360"/>
                          <a:chOff x="0" y="0"/>
                          <a:chExt cx="48824" cy="400360"/>
                        </a:xfrm>
                      </wpg:grpSpPr>
                      <wps:wsp>
                        <wps:cNvPr id="8548" name="Shape 8548"/>
                        <wps:cNvSpPr/>
                        <wps:spPr>
                          <a:xfrm>
                            <a:off x="0" y="0"/>
                            <a:ext cx="48824" cy="400360"/>
                          </a:xfrm>
                          <a:custGeom>
                            <a:avLst/>
                            <a:gdLst/>
                            <a:ahLst/>
                            <a:cxnLst/>
                            <a:rect l="0" t="0" r="0" b="0"/>
                            <a:pathLst>
                              <a:path w="48824" h="400360">
                                <a:moveTo>
                                  <a:pt x="0" y="0"/>
                                </a:moveTo>
                                <a:lnTo>
                                  <a:pt x="48824" y="0"/>
                                </a:lnTo>
                                <a:lnTo>
                                  <a:pt x="48824" y="400360"/>
                                </a:lnTo>
                                <a:lnTo>
                                  <a:pt x="0" y="4003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4D25BA63" id="Group 7382" o:spid="_x0000_s1026" style="width:3.85pt;height:31.5pt;mso-position-horizontal-relative:char;mso-position-vertical-relative:line" coordsize="48824,4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">
                <v:shape id="Shape 8548" o:spid="_x0000_s1027" style="position:absolute;width:48824;height:400360;visibility:visible;mso-wrap-style:square;v-text-anchor:top" coordsize="48824,40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1EzcMA&#10;AADdAAAADwAAAGRycy9kb3ducmV2LnhtbERPz2vCMBS+C/4P4Q12EU3d3JBqKm4g86JsVdDjo3lr&#10;SpuX0kTt/vvlIHj8+H4vV71txJU6XzlWMJ0kIIgLpysuFRwPm/EchA/IGhvHpOCPPKyy4WCJqXY3&#10;/qFrHkoRQ9inqMCE0KZS+sKQRT9xLXHkfl1nMUTYlVJ3eIvhtpEvSfIuLVYcGwy29GmoqPOLVfCF&#10;p74JJq/b14Ll+mN03u++t0o9P/XrBYhAfXiI7+6tVjB/m8W58U18Aj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1EzcMAAADdAAAADwAAAAAAAAAAAAAAAACYAgAAZHJzL2Rv&#10;d25yZXYueG1sUEsFBgAAAAAEAAQA9QAAAIgDAAAAAA==&#10;" path="m,l48824,r,400360l,400360,,e" fillcolor="#eee" stroked="f" strokeweight="0">
                  <v:stroke miterlimit="83231f" joinstyle="miter"/>
                  <v:path arrowok="t" textboxrect="0,0,48824,400360"/>
                </v:shape>
                <w10:anchorlock/>
              </v:group>
            </w:pict>
          </mc:Fallback>
        </mc:AlternateContent>
      </w:r>
      <w:r>
        <w:t xml:space="preserve"> </w:t>
      </w:r>
      <w:r>
        <w:rPr>
          <w:rFonts w:ascii="Calibri" w:eastAsia="Calibri" w:hAnsi="Calibri" w:cs="Calibri"/>
          <w:b/>
        </w:rPr>
        <w:t>Tx = 24576 x (10K + Rtime) x 0.01uF</w:t>
      </w:r>
    </w:p>
    <w:p w:rsidR="009E17F3" w:rsidRDefault="009E17F3" w:rsidP="009E17F3">
      <w:pPr>
        <w:ind w:left="-5" w:right="7"/>
      </w:pPr>
      <w:r>
        <w:t>If the Rtime potentiometer is turned all the way down counter-clockwise (to 0 ohms) then</w:t>
      </w:r>
    </w:p>
    <w:p w:rsidR="009E17F3" w:rsidRDefault="009E17F3" w:rsidP="009E17F3">
      <w:pPr>
        <w:spacing w:after="287" w:line="259" w:lineRule="auto"/>
        <w:ind w:left="-5"/>
      </w:pPr>
      <w:r>
        <w:rPr>
          <w:noProof/>
          <w:lang w:val="en-IE" w:eastAsia="en-IE"/>
        </w:rPr>
        <mc:AlternateContent>
          <mc:Choice Requires="wpg">
            <w:drawing>
              <wp:inline distT="0" distB="0" distL="0" distR="0" wp14:anchorId="7A9AFB6C" wp14:editId="26AC55BF">
                <wp:extent cx="48824" cy="400360"/>
                <wp:effectExtent l="0" t="0" r="0" b="0"/>
                <wp:docPr id="7383" name="Group 7383"/>
                <wp:cNvGraphicFramePr/>
                <a:graphic xmlns:a="http://schemas.openxmlformats.org/drawingml/2006/main">
                  <a:graphicData uri="http://schemas.microsoft.com/office/word/2010/wordprocessingGroup">
                    <wpg:wgp>
                      <wpg:cNvGrpSpPr/>
                      <wpg:grpSpPr>
                        <a:xfrm>
                          <a:off x="0" y="0"/>
                          <a:ext cx="48824" cy="400360"/>
                          <a:chOff x="0" y="0"/>
                          <a:chExt cx="48824" cy="400360"/>
                        </a:xfrm>
                      </wpg:grpSpPr>
                      <wps:wsp>
                        <wps:cNvPr id="8549" name="Shape 8549"/>
                        <wps:cNvSpPr/>
                        <wps:spPr>
                          <a:xfrm>
                            <a:off x="0" y="0"/>
                            <a:ext cx="48824" cy="400360"/>
                          </a:xfrm>
                          <a:custGeom>
                            <a:avLst/>
                            <a:gdLst/>
                            <a:ahLst/>
                            <a:cxnLst/>
                            <a:rect l="0" t="0" r="0" b="0"/>
                            <a:pathLst>
                              <a:path w="48824" h="400360">
                                <a:moveTo>
                                  <a:pt x="0" y="0"/>
                                </a:moveTo>
                                <a:lnTo>
                                  <a:pt x="48824" y="0"/>
                                </a:lnTo>
                                <a:lnTo>
                                  <a:pt x="48824" y="400360"/>
                                </a:lnTo>
                                <a:lnTo>
                                  <a:pt x="0" y="4003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2F62AC9D" id="Group 7383" o:spid="_x0000_s1026" style="width:3.85pt;height:31.5pt;mso-position-horizontal-relative:char;mso-position-vertical-relative:line" coordsize="48824,4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">
                <v:shape id="Shape 8549" o:spid="_x0000_s1027" style="position:absolute;width:48824;height:400360;visibility:visible;mso-wrap-style:square;v-text-anchor:top" coordsize="48824,40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hVsYA&#10;AADdAAAADwAAAGRycy9kb3ducmV2LnhtbESPQWsCMRSE74L/IbxCL0Wz1lZ0NYotFL1YdBX0+Ni8&#10;bhY3L8sm1fXfm0LB4zAz3zCzRWsrcaHGl44VDPoJCOLc6ZILBYf9V28MwgdkjZVjUnAjD4t5tzPD&#10;VLsr7+iShUJECPsUFZgQ6lRKnxuy6PuuJo7ej2sshiibQuoGrxFuK/maJCNpseS4YLCmT0P5Ofu1&#10;ClZ4bKtgsnM9zFkuP15O35vtWqnnp3Y5BRGoDY/wf3utFYzf3ybw9yY+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HhVsYAAADdAAAADwAAAAAAAAAAAAAAAACYAgAAZHJz&#10;L2Rvd25yZXYueG1sUEsFBgAAAAAEAAQA9QAAAIsDAAAAAA==&#10;" path="m,l48824,r,400360l,400360,,e" fillcolor="#eee" stroked="f" strokeweight="0">
                  <v:stroke miterlimit="83231f" joinstyle="miter"/>
                  <v:path arrowok="t" textboxrect="0,0,48824,400360"/>
                </v:shape>
                <w10:anchorlock/>
              </v:group>
            </w:pict>
          </mc:Fallback>
        </mc:AlternateContent>
      </w:r>
      <w:r>
        <w:t xml:space="preserve"> </w:t>
      </w:r>
      <w:r>
        <w:rPr>
          <w:rFonts w:ascii="Calibri" w:eastAsia="Calibri" w:hAnsi="Calibri" w:cs="Calibri"/>
          <w:b/>
        </w:rPr>
        <w:t>Tx = 24576 x (10K) x 0.01uF = 2.5</w:t>
      </w:r>
      <w:r>
        <w:t xml:space="preserve"> seconds (approx)</w:t>
      </w:r>
    </w:p>
    <w:p w:rsidR="009E17F3" w:rsidRDefault="009E17F3" w:rsidP="009E17F3">
      <w:pPr>
        <w:ind w:left="-5" w:right="7"/>
      </w:pPr>
      <w:r>
        <w:t>If the Rtime potentiometer is turned all the way up clockwise to 1 Megaohm then</w:t>
      </w:r>
    </w:p>
    <w:p w:rsidR="009E17F3" w:rsidRDefault="009E17F3" w:rsidP="009E17F3">
      <w:pPr>
        <w:spacing w:after="287" w:line="259" w:lineRule="auto"/>
        <w:ind w:left="-5"/>
      </w:pPr>
      <w:r>
        <w:rPr>
          <w:noProof/>
          <w:lang w:val="en-IE" w:eastAsia="en-IE"/>
        </w:rPr>
        <mc:AlternateContent>
          <mc:Choice Requires="wpg">
            <w:drawing>
              <wp:inline distT="0" distB="0" distL="0" distR="0" wp14:anchorId="3C624F70" wp14:editId="228E475E">
                <wp:extent cx="48824" cy="400360"/>
                <wp:effectExtent l="0" t="0" r="0" b="0"/>
                <wp:docPr id="7384" name="Group 7384"/>
                <wp:cNvGraphicFramePr/>
                <a:graphic xmlns:a="http://schemas.openxmlformats.org/drawingml/2006/main">
                  <a:graphicData uri="http://schemas.microsoft.com/office/word/2010/wordprocessingGroup">
                    <wpg:wgp>
                      <wpg:cNvGrpSpPr/>
                      <wpg:grpSpPr>
                        <a:xfrm>
                          <a:off x="0" y="0"/>
                          <a:ext cx="48824" cy="400360"/>
                          <a:chOff x="0" y="0"/>
                          <a:chExt cx="48824" cy="400360"/>
                        </a:xfrm>
                      </wpg:grpSpPr>
                      <wps:wsp>
                        <wps:cNvPr id="8550" name="Shape 8550"/>
                        <wps:cNvSpPr/>
                        <wps:spPr>
                          <a:xfrm>
                            <a:off x="0" y="0"/>
                            <a:ext cx="48824" cy="400360"/>
                          </a:xfrm>
                          <a:custGeom>
                            <a:avLst/>
                            <a:gdLst/>
                            <a:ahLst/>
                            <a:cxnLst/>
                            <a:rect l="0" t="0" r="0" b="0"/>
                            <a:pathLst>
                              <a:path w="48824" h="400360">
                                <a:moveTo>
                                  <a:pt x="0" y="0"/>
                                </a:moveTo>
                                <a:lnTo>
                                  <a:pt x="48824" y="0"/>
                                </a:lnTo>
                                <a:lnTo>
                                  <a:pt x="48824" y="400360"/>
                                </a:lnTo>
                                <a:lnTo>
                                  <a:pt x="0" y="4003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2ACF8A7A" id="Group 7384" o:spid="_x0000_s1026" style="width:3.85pt;height:31.5pt;mso-position-horizontal-relative:char;mso-position-vertical-relative:line" coordsize="48824,4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">
                <v:shape id="Shape 8550" o:spid="_x0000_s1027" style="position:absolute;width:48824;height:400360;visibility:visible;mso-wrap-style:square;v-text-anchor:top" coordsize="48824,40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eFsIA&#10;AADdAAAADwAAAGRycy9kb3ducmV2LnhtbERPTYvCMBC9L/gfwgh7EU11UaQaRQVZL4pWQY9DMzbF&#10;ZlKarHb//eYg7PHxvufL1lbiSY0vHSsYDhIQxLnTJRcKLudtfwrCB2SNlWNS8EselovOxxxT7V58&#10;omcWChFD2KeowIRQp1L63JBFP3A1ceTurrEYImwKqRt8xXBbyVGSTKTFkmODwZo2hvJH9mMVfOO1&#10;rYLJHvVXznK17t0O++NOqc9uu5qBCNSGf/HbvdMKpuNx3B/fxCc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4WwgAAAN0AAAAPAAAAAAAAAAAAAAAAAJgCAABkcnMvZG93&#10;bnJldi54bWxQSwUGAAAAAAQABAD1AAAAhwMAAAAA&#10;" path="m,l48824,r,400360l,400360,,e" fillcolor="#eee" stroked="f" strokeweight="0">
                  <v:stroke miterlimit="83231f" joinstyle="miter"/>
                  <v:path arrowok="t" textboxrect="0,0,48824,400360"/>
                </v:shape>
                <w10:anchorlock/>
              </v:group>
            </w:pict>
          </mc:Fallback>
        </mc:AlternateContent>
      </w:r>
      <w:r>
        <w:t xml:space="preserve"> </w:t>
      </w:r>
      <w:r>
        <w:rPr>
          <w:rFonts w:ascii="Calibri" w:eastAsia="Calibri" w:hAnsi="Calibri" w:cs="Calibri"/>
          <w:b/>
        </w:rPr>
        <w:t>Tx = 24576 x (1010K) x 0.01uF = 250</w:t>
      </w:r>
      <w:r>
        <w:t xml:space="preserve"> seconds (approx)</w:t>
      </w:r>
    </w:p>
    <w:p w:rsidR="009E17F3" w:rsidRDefault="009E17F3" w:rsidP="009E17F3">
      <w:pPr>
        <w:ind w:left="-5" w:right="7"/>
      </w:pPr>
      <w:r>
        <w:t>If RTime is in the middle, that'd be about 120 seconds (two minutes) so you can tweak it as necessary.</w:t>
      </w:r>
    </w:p>
    <w:p w:rsidR="009E17F3" w:rsidRDefault="009E17F3" w:rsidP="009E17F3">
      <w:pPr>
        <w:spacing w:after="548"/>
        <w:ind w:left="-5" w:right="7"/>
      </w:pPr>
      <w:r>
        <w:lastRenderedPageBreak/>
        <w:t xml:space="preserve">For example if you want motion from someone to turn on a fan for a minimum of 1 minute, set the Rtime potentiometer to about 1/4 the way around. </w:t>
      </w:r>
    </w:p>
    <w:p w:rsidR="009E17F3" w:rsidRDefault="009E17F3" w:rsidP="009E17F3">
      <w:pPr>
        <w:pStyle w:val="SectionTitle"/>
        <w:rPr>
          <w:b/>
          <w:sz w:val="28"/>
          <w:szCs w:val="28"/>
        </w:rPr>
      </w:pPr>
      <w:r w:rsidRPr="009E17F3">
        <w:rPr>
          <w:b/>
          <w:sz w:val="28"/>
          <w:szCs w:val="28"/>
        </w:rPr>
        <w:lastRenderedPageBreak/>
        <w:t>The Code:</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&lt;Wire.h&gt;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&lt;LiquidCrystal_I2C.h&gt;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&lt;OnewireKeypad.h&gt;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&lt;LiquidCrystal_I2C.h&gt;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&lt;SPI.h&gt;</w:t>
      </w:r>
    </w:p>
    <w:p w:rsidR="006F06C9" w:rsidRDefault="006F06C9" w:rsidP="006F06C9">
      <w:pPr>
        <w:autoSpaceDE w:val="0"/>
        <w:autoSpaceDN w:val="0"/>
        <w:adjustRightInd w:val="0"/>
        <w:spacing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&lt;Ethernet.h&gt;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tempC</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reading</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LDR_Read</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pin for temperature sensor input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pin for LDR input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msg</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String MotionDetected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"Movement Has Been Detected!"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defining different preset messsages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Startup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"Setup and PIR Calibration Complete..Ready for commands!"</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DoorMsg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"Door Has Been Opened"</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byte mac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0x98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0x4F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0x81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0xEA</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IPAddress ip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sets the ip of webpage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SensReadOut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the webpage light status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EthernetServer server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//sets the default status for lights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Relay4Status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BackdoorLight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String to store the incoming HTTP request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password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userInput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calibrationTime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//the time we give the sensor to calibrate (10-60 secs according to the datasheet)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pirRoom1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digital pin connected to the PIR sensor's output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pirRoom2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pirRoom3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int</w:t>
      </w:r>
      <w:r>
        <w:rPr>
          <w:rFonts w:ascii="Courier New" w:hAnsi="Courier New" w:cs="Courier New"/>
          <w:color w:val="000000"/>
          <w:sz w:val="20"/>
          <w:szCs w:val="20"/>
          <w:highlight w:val="white"/>
        </w:rPr>
        <w:t xml:space="preserve"> BackPir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doorSwitch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start, assuming no motion detected</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pir2State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pir3State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pirbackState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for reading the pin status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KEYS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'9'</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OnewireKeypad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Keypad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4700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INPUTS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pirRoom1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pirRoom2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pirRoom3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BackPir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OUTPUTS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"calibrating sensor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calibrationTime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done"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"SENSOR ACTIVE"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115200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the GPRS baud rate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"AT+CMGF=1"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"AT+CMGD=1,4"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Ethernet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ip</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"server is at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Ethernet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localIP</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"Ready For Message"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Startup</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SendTextMessage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LDR_Read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analogRead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LDR</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"LDR Reading is: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LDR_Read</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LDR_Read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doorState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doorSwitch</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"Your Door is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doorState</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doorState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"Door has been opened"</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msg</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 door has been opened"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SendTextMessage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sends a text when door has been opened</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BackdoorLight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ReceiveTextMessage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lookin</w:t>
      </w:r>
      <w:proofErr w:type="spellEnd"/>
      <w:r>
        <w:rPr>
          <w:rFonts w:ascii="Courier New" w:hAnsi="Courier New" w:cs="Courier New"/>
          <w:color w:val="008000"/>
          <w:sz w:val="20"/>
          <w:szCs w:val="20"/>
          <w:highlight w:val="white"/>
        </w:rPr>
        <w:t xml:space="preserve"> for message for command to turn on or off lights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EthernetClient</w:t>
      </w:r>
      <w:proofErr w:type="spellEnd"/>
      <w:r>
        <w:rPr>
          <w:rFonts w:ascii="Courier New" w:hAnsi="Courier New" w:cs="Courier New"/>
          <w:color w:val="000000"/>
          <w:sz w:val="20"/>
          <w:szCs w:val="20"/>
          <w:highlight w:val="white"/>
        </w:rPr>
        <w:t xml:space="preserve"> 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available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Serve web page &amp; handle client requests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"New client connected"</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WebCheck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connection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stop</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PIRSens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//calls for movement sensor scan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void</w:t>
      </w:r>
      <w:proofErr w:type="gramEnd"/>
      <w:r>
        <w:rPr>
          <w:rFonts w:ascii="Courier New" w:hAnsi="Courier New" w:cs="Courier New"/>
          <w:color w:val="008000"/>
          <w:sz w:val="20"/>
          <w:szCs w:val="20"/>
          <w:highlight w:val="white"/>
        </w:rPr>
        <w:t xml:space="preserve"> Keypad()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Keypad.SetHoldTime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ml:space="preserve">100);  // Key held time in </w:t>
      </w:r>
      <w:proofErr w:type="spellStart"/>
      <w:r>
        <w:rPr>
          <w:rFonts w:ascii="Courier New" w:hAnsi="Courier New" w:cs="Courier New"/>
          <w:color w:val="008000"/>
          <w:sz w:val="20"/>
          <w:szCs w:val="20"/>
          <w:highlight w:val="white"/>
        </w:rPr>
        <w:t>ms</w:t>
      </w:r>
      <w:proofErr w:type="spellEnd"/>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Keypad.SetDebounceTime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50);</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"Enter Password");</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for(</w:t>
      </w:r>
      <w:proofErr w:type="spellStart"/>
      <w:proofErr w:type="gramEnd"/>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=1;i&lt;5;i++){</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"Enter Digit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while(</w:t>
      </w:r>
      <w:proofErr w:type="spellStart"/>
      <w:proofErr w:type="gramEnd"/>
      <w:r>
        <w:rPr>
          <w:rFonts w:ascii="Courier New" w:hAnsi="Courier New" w:cs="Courier New"/>
          <w:color w:val="008000"/>
          <w:sz w:val="20"/>
          <w:szCs w:val="20"/>
          <w:highlight w:val="white"/>
        </w:rPr>
        <w:t>Keypad.Key_State</w:t>
      </w:r>
      <w:proofErr w:type="spellEnd"/>
      <w:r>
        <w:rPr>
          <w:rFonts w:ascii="Courier New" w:hAnsi="Courier New" w:cs="Courier New"/>
          <w:color w:val="008000"/>
          <w:sz w:val="20"/>
          <w:szCs w:val="20"/>
          <w:highlight w:val="white"/>
        </w:rPr>
        <w:t>() == 0)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data = </w:t>
      </w:r>
      <w:proofErr w:type="spellStart"/>
      <w:proofErr w:type="gramStart"/>
      <w:r>
        <w:rPr>
          <w:rFonts w:ascii="Courier New" w:hAnsi="Courier New" w:cs="Courier New"/>
          <w:color w:val="008000"/>
          <w:sz w:val="20"/>
          <w:szCs w:val="20"/>
          <w:highlight w:val="white"/>
        </w:rPr>
        <w:t>serialRead</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Keypad.Key_State</w:t>
      </w:r>
      <w:proofErr w:type="spellEnd"/>
      <w:r>
        <w:rPr>
          <w:rFonts w:ascii="Courier New" w:hAnsi="Courier New" w:cs="Courier New"/>
          <w:color w:val="008000"/>
          <w:sz w:val="20"/>
          <w:szCs w:val="20"/>
          <w:highlight w:val="white"/>
        </w:rPr>
        <w:t>() == 3))</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userInput</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Keypad.Getkey</w:t>
      </w:r>
      <w:proofErr w:type="spell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userInput</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while</w:t>
      </w:r>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Keypad.Key_State</w:t>
      </w:r>
      <w:proofErr w:type="spellEnd"/>
      <w:r>
        <w:rPr>
          <w:rFonts w:ascii="Courier New" w:hAnsi="Courier New" w:cs="Courier New"/>
          <w:color w:val="008000"/>
          <w:sz w:val="20"/>
          <w:szCs w:val="20"/>
          <w:highlight w:val="white"/>
        </w:rPr>
        <w:t>()))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"Password Entered is: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for(</w:t>
      </w:r>
      <w:proofErr w:type="spellStart"/>
      <w:proofErr w:type="gramEnd"/>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=0;i&lt;4;i++){</w:t>
      </w:r>
      <w:proofErr w:type="spellStart"/>
      <w:r>
        <w:rPr>
          <w:rFonts w:ascii="Courier New" w:hAnsi="Courier New" w:cs="Courier New"/>
          <w:color w:val="008000"/>
          <w:sz w:val="20"/>
          <w:szCs w:val="20"/>
          <w:highlight w:val="white"/>
        </w:rPr>
        <w:t>Serial.print</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userInput</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for(</w:t>
      </w:r>
      <w:proofErr w:type="spellStart"/>
      <w:proofErr w:type="gramEnd"/>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=0;i&lt;4;i++){</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PIRSens</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ROOM 1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val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pirRoom1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input value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if the input is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Relay1, LOW);  // turn LED ON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pirState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just turned on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"Motion ended in room 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msg</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"Movement Detected in Room1"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SendTextMessage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pirState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Relay1, HIGH); // turn LED OFF</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pirState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just turned off</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"Motion Detected in room 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pirState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ROOM 2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pir2val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pirRoom2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input value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lastRenderedPageBreak/>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pir2val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if the input is LOW</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pir2State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just turned off</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"Motion ended in room2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pir2State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pir2State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just turned on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"Motion detected in room2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msg</w:t>
      </w:r>
      <w:proofErr w:type="spellEnd"/>
      <w:r>
        <w:rPr>
          <w:rFonts w:ascii="Courier New" w:hAnsi="Courier New" w:cs="Courier New"/>
          <w:color w:val="008000"/>
          <w:sz w:val="20"/>
          <w:szCs w:val="20"/>
          <w:highlight w:val="white"/>
        </w:rPr>
        <w:t xml:space="preserve"> = "Movement Detected in Room2";</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SendTextMessage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pir2State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These</w:t>
      </w:r>
      <w:proofErr w:type="gramEnd"/>
      <w:r>
        <w:rPr>
          <w:rFonts w:ascii="Courier New" w:hAnsi="Courier New" w:cs="Courier New"/>
          <w:color w:val="008000"/>
          <w:sz w:val="20"/>
          <w:szCs w:val="20"/>
          <w:highlight w:val="white"/>
        </w:rPr>
        <w:t xml:space="preserve"> ports used are broken so the code is commented out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ROOM 3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int</w:t>
      </w:r>
      <w:proofErr w:type="spellEnd"/>
      <w:proofErr w:type="gramEnd"/>
      <w:r>
        <w:rPr>
          <w:rFonts w:ascii="Courier New" w:hAnsi="Courier New" w:cs="Courier New"/>
          <w:color w:val="008000"/>
          <w:sz w:val="20"/>
          <w:szCs w:val="20"/>
          <w:highlight w:val="white"/>
        </w:rPr>
        <w:t xml:space="preserve"> pir3val = </w:t>
      </w:r>
      <w:proofErr w:type="spellStart"/>
      <w:r>
        <w:rPr>
          <w:rFonts w:ascii="Courier New" w:hAnsi="Courier New" w:cs="Courier New"/>
          <w:color w:val="008000"/>
          <w:sz w:val="20"/>
          <w:szCs w:val="20"/>
          <w:highlight w:val="white"/>
        </w:rPr>
        <w:t>digitalRead</w:t>
      </w:r>
      <w:proofErr w:type="spellEnd"/>
      <w:r>
        <w:rPr>
          <w:rFonts w:ascii="Courier New" w:hAnsi="Courier New" w:cs="Courier New"/>
          <w:color w:val="008000"/>
          <w:sz w:val="20"/>
          <w:szCs w:val="20"/>
          <w:highlight w:val="white"/>
        </w:rPr>
        <w:t>(pirRoom3);  // read input value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(pir3val == LOW) {            // check if the input is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(pir3State == HIGH){</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we have just turned off</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"Motion ended in room3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pir3State =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else</w:t>
      </w:r>
      <w:proofErr w:type="gramEnd"/>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(pir3State == LOW)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we have just turned on</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"Motion detected in room3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pir3State = HIGH;</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Back Door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LDR &lt; 30){</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do{</w:t>
      </w:r>
      <w:proofErr w:type="gramEnd"/>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LDR_Read</w:t>
      </w:r>
      <w:proofErr w:type="spell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int</w:t>
      </w:r>
      <w:proofErr w:type="spellEnd"/>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BackPirVal</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digitalRead</w:t>
      </w:r>
      <w:proofErr w:type="spellEnd"/>
      <w:r>
        <w:rPr>
          <w:rFonts w:ascii="Courier New" w:hAnsi="Courier New" w:cs="Courier New"/>
          <w:color w:val="008000"/>
          <w:sz w:val="20"/>
          <w:szCs w:val="20"/>
          <w:highlight w:val="white"/>
        </w:rPr>
        <w:t>(pirRoom2);  // read input value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(pir2val == LOW) {            // check if the input is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(pir2State == HIGH){</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we have just turned off</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"Motion ended in room2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pir2State =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else</w:t>
      </w:r>
      <w:proofErr w:type="gramEnd"/>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(pir2State == LOW)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we have just turned on</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Serial.println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"Motion detected in room2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msg</w:t>
      </w:r>
      <w:proofErr w:type="spellEnd"/>
      <w:r>
        <w:rPr>
          <w:rFonts w:ascii="Courier New" w:hAnsi="Courier New" w:cs="Courier New"/>
          <w:color w:val="008000"/>
          <w:sz w:val="20"/>
          <w:szCs w:val="20"/>
          <w:highlight w:val="white"/>
        </w:rPr>
        <w:t xml:space="preserve"> = "Movement Detected in Room2";</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SendTextMessage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only want to print on the output change, not state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pir2State = HIGH;</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while(</w:t>
      </w:r>
      <w:proofErr w:type="spellStart"/>
      <w:proofErr w:type="gramEnd"/>
      <w:r>
        <w:rPr>
          <w:rFonts w:ascii="Courier New" w:hAnsi="Courier New" w:cs="Courier New"/>
          <w:color w:val="008000"/>
          <w:sz w:val="20"/>
          <w:szCs w:val="20"/>
          <w:highlight w:val="white"/>
        </w:rPr>
        <w:t>LDR_Read</w:t>
      </w:r>
      <w:proofErr w:type="spellEnd"/>
      <w:r>
        <w:rPr>
          <w:rFonts w:ascii="Courier New" w:hAnsi="Courier New" w:cs="Courier New"/>
          <w:color w:val="008000"/>
          <w:sz w:val="20"/>
          <w:szCs w:val="20"/>
          <w:highlight w:val="white"/>
        </w:rPr>
        <w:t xml:space="preserve"> &lt;50);</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SendTextMessage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"AT+CMGS=\"+353876373466\""</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0x1A</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//the ASCII code of the </w:t>
      </w:r>
      <w:proofErr w:type="spellStart"/>
      <w:r>
        <w:rPr>
          <w:rFonts w:ascii="Courier New" w:hAnsi="Courier New" w:cs="Courier New"/>
          <w:color w:val="008000"/>
          <w:sz w:val="20"/>
          <w:szCs w:val="20"/>
          <w:highlight w:val="white"/>
        </w:rPr>
        <w:t>ctrl+z</w:t>
      </w:r>
      <w:proofErr w:type="spellEnd"/>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ReceiveTextMessage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char</w:t>
      </w:r>
      <w:proofErr w:type="gramEnd"/>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"AT+CPMS=\"SM\""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Lists SMS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Reads SMS Address 1</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Relay4, LOW);</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Relay5, LOW);</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"AT+CMGD=1,4"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"AT+CMGD=1,4"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"End of </w:t>
      </w:r>
      <w:proofErr w:type="spellStart"/>
      <w:r>
        <w:rPr>
          <w:rFonts w:ascii="Courier New" w:hAnsi="Courier New" w:cs="Courier New"/>
          <w:color w:val="808080"/>
          <w:sz w:val="20"/>
          <w:szCs w:val="20"/>
          <w:highlight w:val="white"/>
        </w:rPr>
        <w:t>Messgage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Relay4, HIGH);</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digitalWrite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Relay5, HIGH);</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"AT+CMGD=1,4"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delay(</w:t>
      </w:r>
      <w:proofErr w:type="gramEnd"/>
      <w:r>
        <w:rPr>
          <w:rFonts w:ascii="Courier New" w:hAnsi="Courier New" w:cs="Courier New"/>
          <w:color w:val="008000"/>
          <w:sz w:val="20"/>
          <w:szCs w:val="20"/>
          <w:highlight w:val="white"/>
        </w:rPr>
        <w:t>1000);</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"AT+CMGD=1,4"</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"End of </w:t>
      </w:r>
      <w:proofErr w:type="spellStart"/>
      <w:r>
        <w:rPr>
          <w:rFonts w:ascii="Courier New" w:hAnsi="Courier New" w:cs="Courier New"/>
          <w:color w:val="808080"/>
          <w:sz w:val="20"/>
          <w:szCs w:val="20"/>
          <w:highlight w:val="white"/>
        </w:rPr>
        <w:t>Messgage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WebCheck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EthernetClient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reading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analogRead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tempPin</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tempC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9.31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"Relay 1 Status: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Relay1Status</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tempC</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boolean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currentLineIsBlank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available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char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HTTPRequest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you've gotten to the end of the line (received a newline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character) and the line is blank, the http request has ended,</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so you can send a reply</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currentLineIsBlank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send a standard http response header</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"HTTP/1.1 200 OK"</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"Content-Type: text/html"</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"Connection: close"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"&lt;!DOCTYPE HTML&gt;"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"&lt;html&gt;"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a </w:t>
      </w:r>
      <w:proofErr w:type="gramStart"/>
      <w:r>
        <w:rPr>
          <w:rFonts w:ascii="Courier New" w:hAnsi="Courier New" w:cs="Courier New"/>
          <w:color w:val="008000"/>
          <w:sz w:val="20"/>
          <w:szCs w:val="20"/>
          <w:highlight w:val="white"/>
        </w:rPr>
        <w:t>meta</w:t>
      </w:r>
      <w:proofErr w:type="gramEnd"/>
      <w:r>
        <w:rPr>
          <w:rFonts w:ascii="Courier New" w:hAnsi="Courier New" w:cs="Courier New"/>
          <w:color w:val="008000"/>
          <w:sz w:val="20"/>
          <w:szCs w:val="20"/>
          <w:highlight w:val="white"/>
        </w:rPr>
        <w:t xml:space="preserve"> refresh tag, so the browser pulls again every 5 seconds: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"&lt;meta http-</w:t>
      </w:r>
      <w:proofErr w:type="spellStart"/>
      <w:r>
        <w:rPr>
          <w:rFonts w:ascii="Courier New" w:hAnsi="Courier New" w:cs="Courier New"/>
          <w:color w:val="808080"/>
          <w:sz w:val="20"/>
          <w:szCs w:val="20"/>
          <w:highlight w:val="white"/>
        </w:rPr>
        <w:t>equiv</w:t>
      </w:r>
      <w:proofErr w:type="spellEnd"/>
      <w:r>
        <w:rPr>
          <w:rFonts w:ascii="Courier New" w:hAnsi="Courier New" w:cs="Courier New"/>
          <w:color w:val="808080"/>
          <w:sz w:val="20"/>
          <w:szCs w:val="20"/>
          <w:highlight w:val="white"/>
        </w:rPr>
        <w:t>=\"refresh\" content=\"5\"&gt;"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output the value of each </w:t>
      </w:r>
      <w:proofErr w:type="spellStart"/>
      <w:r>
        <w:rPr>
          <w:rFonts w:ascii="Courier New" w:hAnsi="Courier New" w:cs="Courier New"/>
          <w:color w:val="008000"/>
          <w:sz w:val="20"/>
          <w:szCs w:val="20"/>
          <w:highlight w:val="white"/>
        </w:rPr>
        <w:t>analog</w:t>
      </w:r>
      <w:proofErr w:type="spellEnd"/>
      <w:r>
        <w:rPr>
          <w:rFonts w:ascii="Courier New" w:hAnsi="Courier New" w:cs="Courier New"/>
          <w:color w:val="008000"/>
          <w:sz w:val="20"/>
          <w:szCs w:val="20"/>
          <w:highlight w:val="white"/>
        </w:rPr>
        <w:t xml:space="preserve"> input pin</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roofErr w:type="gramStart"/>
      <w:r>
        <w:rPr>
          <w:rFonts w:ascii="Courier New" w:hAnsi="Courier New" w:cs="Courier New"/>
          <w:color w:val="008080"/>
          <w:sz w:val="20"/>
          <w:szCs w:val="20"/>
          <w:highlight w:val="white"/>
        </w:rPr>
        <w:t>*  HEAD</w:t>
      </w:r>
      <w:proofErr w:type="gramEnd"/>
      <w:r>
        <w:rPr>
          <w:rFonts w:ascii="Courier New" w:hAnsi="Courier New" w:cs="Courier New"/>
          <w:color w:val="00808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"&lt;head&gt;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"&lt;style type=\"text/</w:t>
      </w:r>
      <w:proofErr w:type="spellStart"/>
      <w:r>
        <w:rPr>
          <w:rFonts w:ascii="Courier New" w:hAnsi="Courier New" w:cs="Courier New"/>
          <w:color w:val="808080"/>
          <w:sz w:val="20"/>
          <w:szCs w:val="20"/>
          <w:highlight w:val="white"/>
        </w:rPr>
        <w:t>css</w:t>
      </w:r>
      <w:proofErr w:type="spellEnd"/>
      <w:r>
        <w:rPr>
          <w:rFonts w:ascii="Courier New" w:hAnsi="Courier New" w:cs="Courier New"/>
          <w:color w:val="808080"/>
          <w:sz w:val="20"/>
          <w:szCs w:val="20"/>
          <w:highlight w:val="white"/>
        </w:rPr>
        <w:t>\"&gt;table{</w:t>
      </w:r>
      <w:proofErr w:type="spellStart"/>
      <w:r>
        <w:rPr>
          <w:rFonts w:ascii="Courier New" w:hAnsi="Courier New" w:cs="Courier New"/>
          <w:color w:val="808080"/>
          <w:sz w:val="20"/>
          <w:szCs w:val="20"/>
          <w:highlight w:val="white"/>
        </w:rPr>
        <w:t>font-family:arial</w:t>
      </w:r>
      <w:proofErr w:type="spellEnd"/>
      <w:r>
        <w:rPr>
          <w:rFonts w:ascii="Courier New" w:hAnsi="Courier New" w:cs="Courier New"/>
          <w:color w:val="808080"/>
          <w:sz w:val="20"/>
          <w:szCs w:val="20"/>
          <w:highlight w:val="white"/>
        </w:rPr>
        <w:t>;}&lt;/style&gt;"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"&lt;title&gt;Intel Galileo Project&lt;/title&gt;"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"&lt;/title&gt;"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"&lt;/header&gt;"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BODY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"&lt;body </w:t>
      </w:r>
      <w:proofErr w:type="spellStart"/>
      <w:r>
        <w:rPr>
          <w:rFonts w:ascii="Courier New" w:hAnsi="Courier New" w:cs="Courier New"/>
          <w:color w:val="808080"/>
          <w:sz w:val="20"/>
          <w:szCs w:val="20"/>
          <w:highlight w:val="white"/>
        </w:rPr>
        <w:t>bgcolor</w:t>
      </w:r>
      <w:proofErr w:type="spellEnd"/>
      <w:r>
        <w:rPr>
          <w:rFonts w:ascii="Courier New" w:hAnsi="Courier New" w:cs="Courier New"/>
          <w:color w:val="808080"/>
          <w:sz w:val="20"/>
          <w:szCs w:val="20"/>
          <w:highlight w:val="white"/>
        </w:rPr>
        <w:t>=\"#6495ED\"&gt;"</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//gives the </w:t>
      </w:r>
      <w:proofErr w:type="spellStart"/>
      <w:r>
        <w:rPr>
          <w:rFonts w:ascii="Courier New" w:hAnsi="Courier New" w:cs="Courier New"/>
          <w:color w:val="008000"/>
          <w:sz w:val="20"/>
          <w:szCs w:val="20"/>
          <w:highlight w:val="white"/>
        </w:rPr>
        <w:t>color</w:t>
      </w:r>
      <w:proofErr w:type="spellEnd"/>
      <w:r>
        <w:rPr>
          <w:rFonts w:ascii="Courier New" w:hAnsi="Courier New" w:cs="Courier New"/>
          <w:color w:val="008000"/>
          <w:sz w:val="20"/>
          <w:szCs w:val="20"/>
          <w:highlight w:val="white"/>
        </w:rPr>
        <w:t xml:space="preserve"> to the webpage background light blue</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client.println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"&lt;body&gt;");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"&lt;h1&gt;&lt;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&gt;Galileo Project&lt;/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&gt;&lt;/h1&gt;"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"&lt;h2&gt;&lt;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&gt;Home Monitoring &amp; Control System&lt;/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&gt;&lt;/h2&gt;&lt;hr /&gt;"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"&lt;h3&gt;&lt;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&gt;House Temperature is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tempC</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Celcius</w:t>
      </w:r>
      <w:proofErr w:type="spell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&gt;&lt;/h3&gt;&lt;hr /&gt;"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 xml:space="preserve">&gt;&lt;strong&gt;&lt;table border=\".3\" width=\"50%\" </w:t>
      </w:r>
      <w:proofErr w:type="spellStart"/>
      <w:r>
        <w:rPr>
          <w:rFonts w:ascii="Courier New" w:hAnsi="Courier New" w:cs="Courier New"/>
          <w:color w:val="808080"/>
          <w:sz w:val="20"/>
          <w:szCs w:val="20"/>
          <w:highlight w:val="white"/>
        </w:rPr>
        <w:t>cellpadding</w:t>
      </w:r>
      <w:proofErr w:type="spellEnd"/>
      <w:r>
        <w:rPr>
          <w:rFonts w:ascii="Courier New" w:hAnsi="Courier New" w:cs="Courier New"/>
          <w:color w:val="808080"/>
          <w:sz w:val="20"/>
          <w:szCs w:val="20"/>
          <w:highlight w:val="white"/>
        </w:rPr>
        <w:t>=\"10\"&gt;"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tr</w:t>
      </w:r>
      <w:proofErr w:type="spellEnd"/>
      <w:r>
        <w:rPr>
          <w:rFonts w:ascii="Courier New" w:hAnsi="Courier New" w:cs="Courier New"/>
          <w:color w:val="808080"/>
          <w:sz w:val="20"/>
          <w:szCs w:val="20"/>
          <w:highlight w:val="white"/>
        </w:rPr>
        <w:t>&gt;&lt;</w:t>
      </w:r>
      <w:proofErr w:type="spellStart"/>
      <w:r>
        <w:rPr>
          <w:rFonts w:ascii="Courier New" w:hAnsi="Courier New" w:cs="Courier New"/>
          <w:color w:val="808080"/>
          <w:sz w:val="20"/>
          <w:szCs w:val="20"/>
          <w:highlight w:val="white"/>
        </w:rPr>
        <w:t>th</w:t>
      </w:r>
      <w:proofErr w:type="spellEnd"/>
      <w:r>
        <w:rPr>
          <w:rFonts w:ascii="Courier New" w:hAnsi="Courier New" w:cs="Courier New"/>
          <w:color w:val="808080"/>
          <w:sz w:val="20"/>
          <w:szCs w:val="20"/>
          <w:highlight w:val="white"/>
        </w:rPr>
        <w:t xml:space="preserve"> colspan=\"2\"&gt;&lt;h3&gt;Room&lt;/h3&gt;&lt;/th&gt;&lt;th&gt;&lt;h3&gt;State&lt;/strong&gt;&lt;/h3&gt;&lt;/tr&gt;"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prints out the table on webpage uses port numbers to make the rows</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analogChannel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analogChannel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analogChannel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sensorReading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analogChannel</w:t>
      </w:r>
      <w:proofErr w:type="spell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tr</w:t>
      </w:r>
      <w:proofErr w:type="spellEnd"/>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"&lt;td </w:t>
      </w:r>
      <w:proofErr w:type="spellStart"/>
      <w:r>
        <w:rPr>
          <w:rFonts w:ascii="Courier New" w:hAnsi="Courier New" w:cs="Courier New"/>
          <w:color w:val="808080"/>
          <w:sz w:val="20"/>
          <w:szCs w:val="20"/>
          <w:highlight w:val="white"/>
        </w:rPr>
        <w:t>colspan</w:t>
      </w:r>
      <w:proofErr w:type="spellEnd"/>
      <w:r>
        <w:rPr>
          <w:rFonts w:ascii="Courier New" w:hAnsi="Courier New" w:cs="Courier New"/>
          <w:color w:val="808080"/>
          <w:sz w:val="20"/>
          <w:szCs w:val="20"/>
          <w:highlight w:val="white"/>
        </w:rPr>
        <w:t>=\"2\"&gt;"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"Room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analogChannel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is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"&lt;/td&gt;"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sensorReading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"&lt;td&gt;&lt;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&gt;&lt;input type=\"button\" id=\""</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analogChannel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SensReadOut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client.read</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"&lt;td&gt;&lt;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&gt;&lt;input type=\"button\"value=\""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SensReadOut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"onclick=\"this.value=this.value=='ON'?'OFF':'ON';\"&gt;</w:t>
      </w:r>
      <w:proofErr w:type="gramStart"/>
      <w:r>
        <w:rPr>
          <w:rFonts w:ascii="Courier New" w:hAnsi="Courier New" w:cs="Courier New"/>
          <w:color w:val="808080"/>
          <w:sz w:val="20"/>
          <w:szCs w:val="20"/>
          <w:highlight w:val="white"/>
        </w:rPr>
        <w:t>&lt;/</w:t>
      </w:r>
      <w:proofErr w:type="gramEnd"/>
      <w:r>
        <w:rPr>
          <w:rFonts w:ascii="Courier New" w:hAnsi="Courier New" w:cs="Courier New"/>
          <w:color w:val="808080"/>
          <w:sz w:val="20"/>
          <w:szCs w:val="20"/>
          <w:highlight w:val="white"/>
        </w:rPr>
        <w:t>input&gt;&lt;/center&gt;&lt;/td&gt;"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tr</w:t>
      </w:r>
      <w:proofErr w:type="spellEnd"/>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br</w:t>
      </w:r>
      <w:proofErr w:type="spellEnd"/>
      <w:r>
        <w:rPr>
          <w:rFonts w:ascii="Courier New" w:hAnsi="Courier New" w:cs="Courier New"/>
          <w:color w:val="808080"/>
          <w:sz w:val="20"/>
          <w:szCs w:val="20"/>
          <w:highlight w:val="white"/>
        </w:rPr>
        <w:t xml:space="preserve"> /&gt;"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"&lt;/table&gt;&lt;/strong&gt;&lt;/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a HTML form to get the user input via a checkbox</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"&lt;form method=\"get\"&gt;"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First check if the checkbox has been clicked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//defining all </w:t>
      </w:r>
      <w:proofErr w:type="spellStart"/>
      <w:r>
        <w:rPr>
          <w:rFonts w:ascii="Courier New" w:hAnsi="Courier New" w:cs="Courier New"/>
          <w:color w:val="008000"/>
          <w:sz w:val="20"/>
          <w:szCs w:val="20"/>
          <w:highlight w:val="white"/>
        </w:rPr>
        <w:t>differant</w:t>
      </w:r>
      <w:proofErr w:type="spellEnd"/>
      <w:r>
        <w:rPr>
          <w:rFonts w:ascii="Courier New" w:hAnsi="Courier New" w:cs="Courier New"/>
          <w:color w:val="008000"/>
          <w:sz w:val="20"/>
          <w:szCs w:val="20"/>
          <w:highlight w:val="white"/>
        </w:rPr>
        <w:t xml:space="preserve"> combinations of lights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/?Relay2=3&amp;Relay3=4"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/?Relay1=2&amp;Relay2=3"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/?Relay1=2&amp;Relay3=4"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HTTPRequest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"GET /?Relay1=2&amp;Relay2=3&amp;Relay3=4"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Display the checked/unchecked box on the webpage as requested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&amp; turn on/off the Relay </w:t>
      </w:r>
      <w:proofErr w:type="spellStart"/>
      <w:r>
        <w:rPr>
          <w:rFonts w:ascii="Courier New" w:hAnsi="Courier New" w:cs="Courier New"/>
          <w:color w:val="008000"/>
          <w:sz w:val="20"/>
          <w:szCs w:val="20"/>
          <w:highlight w:val="white"/>
        </w:rPr>
        <w:t>accrdingly</w:t>
      </w:r>
      <w:proofErr w:type="spellEnd"/>
      <w:r>
        <w:rPr>
          <w:rFonts w:ascii="Courier New" w:hAnsi="Courier New" w:cs="Courier New"/>
          <w:color w:val="008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Relay1Status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name=\"Relay1\" value=\"2\"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 checked&gt;Relay1"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name=\"Relay1\" value=\"2\"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=\"submit();\"&gt;Relay1"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Relay2Status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name=\"Relay2\" value=\"3\"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 checked&gt;Relay2"</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name=\"Relay2\" value=\"3\"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=\"submit();\"&gt;Relay2"</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Relay3Status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name=\"Relay3\" value=\"4\"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 checked&gt;Relay3"</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"&lt;input type=\"checkbox\" name=\"Relay3\" value=\"4\" </w:t>
      </w:r>
      <w:proofErr w:type="spellStart"/>
      <w:r>
        <w:rPr>
          <w:rFonts w:ascii="Courier New" w:hAnsi="Courier New" w:cs="Courier New"/>
          <w:color w:val="808080"/>
          <w:sz w:val="20"/>
          <w:szCs w:val="20"/>
          <w:highlight w:val="white"/>
        </w:rPr>
        <w:t>onclick</w:t>
      </w:r>
      <w:proofErr w:type="spellEnd"/>
      <w:r>
        <w:rPr>
          <w:rFonts w:ascii="Courier New" w:hAnsi="Courier New" w:cs="Courier New"/>
          <w:color w:val="808080"/>
          <w:sz w:val="20"/>
          <w:szCs w:val="20"/>
          <w:highlight w:val="white"/>
        </w:rPr>
        <w:t>=\"submit();\"&gt;Relay3"</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Relay3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Write the closing HTML tags to the webpage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"&lt;/form&gt;&lt;/</w:t>
      </w:r>
      <w:proofErr w:type="spellStart"/>
      <w:r>
        <w:rPr>
          <w:rFonts w:ascii="Courier New" w:hAnsi="Courier New" w:cs="Courier New"/>
          <w:color w:val="808080"/>
          <w:sz w:val="20"/>
          <w:szCs w:val="20"/>
          <w:highlight w:val="white"/>
        </w:rPr>
        <w:t>center</w:t>
      </w:r>
      <w:proofErr w:type="spellEnd"/>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"&lt;/body&gt;"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"&lt;footer&gt;&lt;hr /&gt;&lt;</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&gt;Aaron Scally Joyce </w:t>
      </w:r>
      <w:proofErr w:type="spellStart"/>
      <w:r>
        <w:rPr>
          <w:rFonts w:ascii="Courier New" w:hAnsi="Courier New" w:cs="Courier New"/>
          <w:color w:val="808080"/>
          <w:sz w:val="20"/>
          <w:szCs w:val="20"/>
          <w:highlight w:val="white"/>
        </w:rPr>
        <w:t>B.Eng</w:t>
      </w:r>
      <w:proofErr w:type="spellEnd"/>
      <w:r>
        <w:rPr>
          <w:rFonts w:ascii="Courier New" w:hAnsi="Courier New" w:cs="Courier New"/>
          <w:color w:val="808080"/>
          <w:sz w:val="20"/>
          <w:szCs w:val="20"/>
          <w:highlight w:val="white"/>
        </w:rPr>
        <w:t xml:space="preserve"> Comp Electronic </w:t>
      </w:r>
      <w:proofErr w:type="spellStart"/>
      <w:r>
        <w:rPr>
          <w:rFonts w:ascii="Courier New" w:hAnsi="Courier New" w:cs="Courier New"/>
          <w:color w:val="808080"/>
          <w:sz w:val="20"/>
          <w:szCs w:val="20"/>
          <w:highlight w:val="white"/>
        </w:rPr>
        <w:t>Eng</w:t>
      </w:r>
      <w:proofErr w:type="spellEnd"/>
      <w:r>
        <w:rPr>
          <w:rFonts w:ascii="Courier New" w:hAnsi="Courier New" w:cs="Courier New"/>
          <w:color w:val="808080"/>
          <w:sz w:val="20"/>
          <w:szCs w:val="20"/>
          <w:highlight w:val="white"/>
        </w:rPr>
        <w:t xml:space="preserve"> G.M.I.T&lt;/</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&gt;&lt;/footer&gt;"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"&lt;/html&gt;"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HTTPRequest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you're starting a new line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currentLineIsBlank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you've gotten a character on the current line</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currentLineIsBlank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give the web browser time to receive the data</w:t>
      </w:r>
    </w:p>
    <w:p w:rsidR="006F06C9" w:rsidRP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6C9" w:rsidRDefault="006F06C9" w:rsidP="006F06C9">
      <w:pPr>
        <w:autoSpaceDE w:val="0"/>
        <w:autoSpaceDN w:val="0"/>
        <w:adjustRightInd w:val="0"/>
        <w:spacing w:line="240" w:lineRule="auto"/>
        <w:rPr>
          <w:rFonts w:ascii="Courier New" w:hAnsi="Courier New" w:cs="Courier New"/>
          <w:color w:val="000000"/>
          <w:sz w:val="20"/>
          <w:szCs w:val="20"/>
          <w:highlight w:val="white"/>
        </w:rPr>
      </w:pPr>
    </w:p>
    <w:p w:rsidR="006F06C9" w:rsidRPr="00CF154D" w:rsidRDefault="006F06C9" w:rsidP="006F06C9"/>
    <w:p w:rsidR="006F06C9" w:rsidRPr="006F06C9" w:rsidRDefault="006F06C9" w:rsidP="006F06C9"/>
    <w:p w:rsidR="00D96AC6" w:rsidRPr="00D96AC6" w:rsidRDefault="00D96AC6" w:rsidP="00D96AC6"/>
    <w:sectPr w:rsidR="00D96AC6" w:rsidRPr="00D96AC6">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A44" w:rsidRDefault="005F4A44">
      <w:pPr>
        <w:spacing w:line="240" w:lineRule="auto"/>
      </w:pPr>
      <w:r>
        <w:separator/>
      </w:r>
    </w:p>
  </w:endnote>
  <w:endnote w:type="continuationSeparator" w:id="0">
    <w:p w:rsidR="005F4A44" w:rsidRDefault="005F4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A44" w:rsidRDefault="005F4A44">
      <w:pPr>
        <w:spacing w:line="240" w:lineRule="auto"/>
      </w:pPr>
      <w:r>
        <w:separator/>
      </w:r>
    </w:p>
  </w:footnote>
  <w:footnote w:type="continuationSeparator" w:id="0">
    <w:p w:rsidR="005F4A44" w:rsidRDefault="005F4A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341" w:rsidRDefault="00070341">
    <w:pPr>
      <w:pStyle w:val="Header"/>
    </w:pPr>
    <w:sdt>
      <w:sdt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Content>
        <w: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5F37">
      <w:rPr>
        <w:rStyle w:val="Strong"/>
        <w:noProof/>
      </w:rPr>
      <w:t>26</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341" w:rsidRDefault="00070341">
    <w:pPr>
      <w:pStyle w:val="Header"/>
      <w:rPr>
        <w:rStyle w:val="Strong"/>
      </w:rPr>
    </w:pPr>
    <w:r>
      <w:t>3</w:t>
    </w:r>
    <w:r w:rsidRPr="00451ADE">
      <w:rPr>
        <w:vertAlign w:val="superscript"/>
      </w:rPr>
      <w:t>rd</w:t>
    </w:r>
    <w:r>
      <w:t xml:space="preserve"> Year Project: Home Monitoring &amp; Control System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5F37">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23B41"/>
    <w:multiLevelType w:val="hybridMultilevel"/>
    <w:tmpl w:val="F4108C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10B80E61"/>
    <w:multiLevelType w:val="hybridMultilevel"/>
    <w:tmpl w:val="420C2686"/>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27B7E41"/>
    <w:multiLevelType w:val="hybridMultilevel"/>
    <w:tmpl w:val="B8564C84"/>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7344AC"/>
    <w:multiLevelType w:val="hybridMultilevel"/>
    <w:tmpl w:val="F9643B02"/>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2FAA51E8"/>
    <w:multiLevelType w:val="hybridMultilevel"/>
    <w:tmpl w:val="FCA02A8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4A7F2DF1"/>
    <w:multiLevelType w:val="hybridMultilevel"/>
    <w:tmpl w:val="A774B2E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5E140150"/>
    <w:multiLevelType w:val="hybridMultilevel"/>
    <w:tmpl w:val="22E656F4"/>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73FE220E"/>
    <w:multiLevelType w:val="hybridMultilevel"/>
    <w:tmpl w:val="6BD44480"/>
    <w:lvl w:ilvl="0" w:tplc="18090019">
      <w:start w:val="1"/>
      <w:numFmt w:val="lowerLetter"/>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6"/>
  </w:num>
  <w:num w:numId="14">
    <w:abstractNumId w:val="14"/>
  </w:num>
  <w:num w:numId="15">
    <w:abstractNumId w:val="13"/>
  </w:num>
  <w:num w:numId="16">
    <w:abstractNumId w:val="12"/>
  </w:num>
  <w:num w:numId="17">
    <w:abstractNumId w:val="1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DE"/>
    <w:rsid w:val="00070341"/>
    <w:rsid w:val="000A5DDA"/>
    <w:rsid w:val="00184D79"/>
    <w:rsid w:val="001F4B7F"/>
    <w:rsid w:val="0021183C"/>
    <w:rsid w:val="00235BB5"/>
    <w:rsid w:val="002B255E"/>
    <w:rsid w:val="002C66AB"/>
    <w:rsid w:val="002D19BB"/>
    <w:rsid w:val="00334D43"/>
    <w:rsid w:val="00337CBA"/>
    <w:rsid w:val="00364F73"/>
    <w:rsid w:val="0036601B"/>
    <w:rsid w:val="00406F7E"/>
    <w:rsid w:val="004073A0"/>
    <w:rsid w:val="00451ADE"/>
    <w:rsid w:val="004915F2"/>
    <w:rsid w:val="00497490"/>
    <w:rsid w:val="005202D7"/>
    <w:rsid w:val="005F4A44"/>
    <w:rsid w:val="0064687D"/>
    <w:rsid w:val="006F06C9"/>
    <w:rsid w:val="006F23C1"/>
    <w:rsid w:val="006F2AF2"/>
    <w:rsid w:val="00727804"/>
    <w:rsid w:val="007F7ED8"/>
    <w:rsid w:val="00842D88"/>
    <w:rsid w:val="00885E1E"/>
    <w:rsid w:val="00885F37"/>
    <w:rsid w:val="00896518"/>
    <w:rsid w:val="00946FC9"/>
    <w:rsid w:val="00965EC7"/>
    <w:rsid w:val="009A2FD8"/>
    <w:rsid w:val="009E17F3"/>
    <w:rsid w:val="009F5F61"/>
    <w:rsid w:val="00A25B1B"/>
    <w:rsid w:val="00A8720D"/>
    <w:rsid w:val="00AC56C9"/>
    <w:rsid w:val="00AE7270"/>
    <w:rsid w:val="00B226BF"/>
    <w:rsid w:val="00B67F8E"/>
    <w:rsid w:val="00C23698"/>
    <w:rsid w:val="00C607C7"/>
    <w:rsid w:val="00D96AC6"/>
    <w:rsid w:val="00E03A36"/>
    <w:rsid w:val="00EB1BC0"/>
    <w:rsid w:val="00EB2661"/>
    <w:rsid w:val="00EB2EAB"/>
    <w:rsid w:val="00F152D7"/>
    <w:rsid w:val="00F33EFC"/>
    <w:rsid w:val="00F41166"/>
    <w:rsid w:val="00FC1AB0"/>
    <w:rsid w:val="00FF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0B6A8-F1F0-455B-B0D0-2858772C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LightList-Accent3">
    <w:name w:val="Light List Accent 3"/>
    <w:basedOn w:val="TableNormal"/>
    <w:uiPriority w:val="61"/>
    <w:rsid w:val="00EB2661"/>
    <w:pPr>
      <w:spacing w:line="240" w:lineRule="auto"/>
      <w:ind w:firstLine="0"/>
    </w:pPr>
    <w:rPr>
      <w:sz w:val="22"/>
      <w:szCs w:val="22"/>
      <w:lang w:eastAsia="en-US"/>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731EF49A474AFDB280DF222B536514"/>
        <w:category>
          <w:name w:val="General"/>
          <w:gallery w:val="placeholder"/>
        </w:category>
        <w:types>
          <w:type w:val="bbPlcHdr"/>
        </w:types>
        <w:behaviors>
          <w:behavior w:val="content"/>
        </w:behaviors>
        <w:guid w:val="{F89079E5-CBA0-4462-B7FA-3F8A4A8FF008}"/>
      </w:docPartPr>
      <w:docPartBody>
        <w:p w:rsidR="00740D07" w:rsidRDefault="00FF498A">
          <w:pPr>
            <w:pStyle w:val="B4731EF49A474AFDB280DF222B53651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8A"/>
    <w:rsid w:val="00081087"/>
    <w:rsid w:val="00133DDA"/>
    <w:rsid w:val="0018190E"/>
    <w:rsid w:val="006300DB"/>
    <w:rsid w:val="00740D07"/>
    <w:rsid w:val="00971D74"/>
    <w:rsid w:val="00A33D56"/>
    <w:rsid w:val="00BA6B4F"/>
    <w:rsid w:val="00FF49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31EF49A474AFDB280DF222B536514">
    <w:name w:val="B4731EF49A474AFDB280DF222B536514"/>
  </w:style>
  <w:style w:type="paragraph" w:customStyle="1" w:styleId="15A818A8336845B8B38A82ED41F5C810">
    <w:name w:val="15A818A8336845B8B38A82ED41F5C810"/>
  </w:style>
  <w:style w:type="paragraph" w:customStyle="1" w:styleId="4BAFAF51F85140B49FD46B96553D3C45">
    <w:name w:val="4BAFAF51F85140B49FD46B96553D3C45"/>
  </w:style>
  <w:style w:type="paragraph" w:customStyle="1" w:styleId="AF88E576A42A4DB7A018CBBFA4869883">
    <w:name w:val="AF88E576A42A4DB7A018CBBFA4869883"/>
  </w:style>
  <w:style w:type="character" w:styleId="Emphasis">
    <w:name w:val="Emphasis"/>
    <w:basedOn w:val="DefaultParagraphFont"/>
    <w:uiPriority w:val="20"/>
    <w:unhideWhenUsed/>
    <w:qFormat/>
    <w:rPr>
      <w:i/>
      <w:iCs/>
    </w:rPr>
  </w:style>
  <w:style w:type="paragraph" w:customStyle="1" w:styleId="D0B9B8E97D78432491692C76CA0D2597">
    <w:name w:val="D0B9B8E97D78432491692C76CA0D2597"/>
  </w:style>
  <w:style w:type="paragraph" w:customStyle="1" w:styleId="8B65722214EE4B1EA990521249AFAB8B">
    <w:name w:val="8B65722214EE4B1EA990521249AFAB8B"/>
  </w:style>
  <w:style w:type="paragraph" w:customStyle="1" w:styleId="B877E03CFEE44ED0B507CE0C49BCE3E4">
    <w:name w:val="B877E03CFEE44ED0B507CE0C49BCE3E4"/>
  </w:style>
  <w:style w:type="paragraph" w:customStyle="1" w:styleId="19ED066793C146FCAE9FCFB208C800D6">
    <w:name w:val="19ED066793C146FCAE9FCFB208C800D6"/>
  </w:style>
  <w:style w:type="paragraph" w:customStyle="1" w:styleId="F486D458D3DC470D976B3CB6174692F3">
    <w:name w:val="F486D458D3DC470D976B3CB6174692F3"/>
  </w:style>
  <w:style w:type="paragraph" w:customStyle="1" w:styleId="E08A06929CC14BFBAEEAEAF0C5F2794E">
    <w:name w:val="E08A06929CC14BFBAEEAEAF0C5F2794E"/>
  </w:style>
  <w:style w:type="paragraph" w:customStyle="1" w:styleId="76388E588A094A368233FA4F1CEC4E63">
    <w:name w:val="76388E588A094A368233FA4F1CEC4E6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ABFA01E6DB5E4469AEFB16DAAEFD0DF8">
    <w:name w:val="ABFA01E6DB5E4469AEFB16DAAEFD0DF8"/>
  </w:style>
  <w:style w:type="paragraph" w:customStyle="1" w:styleId="B3F859F6AB1944959BFDC600C767F01E">
    <w:name w:val="B3F859F6AB1944959BFDC600C767F01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020D309F3EA845859981554509767AEE">
    <w:name w:val="020D309F3EA845859981554509767AEE"/>
  </w:style>
  <w:style w:type="paragraph" w:customStyle="1" w:styleId="BEB05389F1C14FE9BEA9FDEC20D73468">
    <w:name w:val="BEB05389F1C14FE9BEA9FDEC20D7346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6D6BF05342DF4EABAD0F9064603D45E8">
    <w:name w:val="6D6BF05342DF4EABAD0F9064603D45E8"/>
  </w:style>
  <w:style w:type="paragraph" w:customStyle="1" w:styleId="685F7DF64C8044E7AE74911C0EFAD8E7">
    <w:name w:val="685F7DF64C8044E7AE74911C0EFAD8E7"/>
  </w:style>
  <w:style w:type="paragraph" w:customStyle="1" w:styleId="2F11F14A76164D9CA512F3A73B2FB00A">
    <w:name w:val="2F11F14A76164D9CA512F3A73B2FB00A"/>
  </w:style>
  <w:style w:type="paragraph" w:customStyle="1" w:styleId="1C7C65EA5F94483297E48BE648037C13">
    <w:name w:val="1C7C65EA5F94483297E48BE648037C13"/>
  </w:style>
  <w:style w:type="paragraph" w:customStyle="1" w:styleId="73852CF8760A4C68A93EE7A978D816EF">
    <w:name w:val="73852CF8760A4C68A93EE7A978D816EF"/>
  </w:style>
  <w:style w:type="paragraph" w:customStyle="1" w:styleId="C124E335A30B426EB91FF40A27BBD506">
    <w:name w:val="C124E335A30B426EB91FF40A27BBD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09F02937-C591-4592-BCF0-6095F85E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4688</TotalTime>
  <Pages>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An Internet of Things
Home Monitoring &amp; Control System      
</vt:lpstr>
    </vt:vector>
  </TitlesOfParts>
  <Company/>
  <LinksUpToDate>false</LinksUpToDate>
  <CharactersWithSpaces>30117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Internet of Things
Home Monitoring &amp; Control System      
</dc:title>
  <dc:subject/>
  <dc:creator>Aaron</dc:creator>
  <cp:keywords/>
  <dc:description/>
  <cp:lastModifiedBy>Aaron Scally</cp:lastModifiedBy>
  <cp:revision>15</cp:revision>
  <cp:lastPrinted>2016-04-25T14:29:00Z</cp:lastPrinted>
  <dcterms:created xsi:type="dcterms:W3CDTF">2016-04-10T15:04:00Z</dcterms:created>
  <dcterms:modified xsi:type="dcterms:W3CDTF">2016-04-25T14:49:00Z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